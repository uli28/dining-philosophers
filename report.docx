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FF64F0" w14:textId="77777777" w:rsidR="0066355E" w:rsidRPr="00A906CF" w:rsidRDefault="0066355E" w:rsidP="00AE118E">
      <w:pPr>
        <w:pStyle w:val="berschrift3"/>
        <w:rPr>
          <w:sz w:val="22"/>
          <w:szCs w:val="22"/>
          <w:lang w:val="en-US"/>
        </w:rPr>
      </w:pPr>
      <w:r w:rsidRPr="00A906CF">
        <w:rPr>
          <w:color w:val="00659C"/>
          <w:sz w:val="22"/>
          <w:szCs w:val="22"/>
          <w:lang w:val="en-GB"/>
        </w:rPr>
        <w:t>What are the necessary conditions for deadlocks (discussed in the lecture) [0.5 points]?</w:t>
      </w:r>
      <w:r w:rsidRPr="00A906CF">
        <w:rPr>
          <w:sz w:val="22"/>
          <w:szCs w:val="22"/>
          <w:lang w:val="en-US"/>
        </w:rPr>
        <w:t xml:space="preserve"> </w:t>
      </w:r>
    </w:p>
    <w:p w14:paraId="278BF7CB" w14:textId="32C863C0" w:rsidR="00D6558D" w:rsidRPr="00A906CF" w:rsidRDefault="00D6558D" w:rsidP="00D6558D">
      <w:pPr>
        <w:rPr>
          <w:sz w:val="20"/>
          <w:szCs w:val="20"/>
          <w:lang w:val="en-US"/>
        </w:rPr>
      </w:pPr>
      <w:r w:rsidRPr="00A906CF">
        <w:rPr>
          <w:b/>
          <w:sz w:val="20"/>
          <w:szCs w:val="20"/>
          <w:lang w:val="en-US"/>
        </w:rPr>
        <w:t>Mutual Exclusion</w:t>
      </w:r>
      <w:r w:rsidRPr="00A906CF">
        <w:rPr>
          <w:sz w:val="20"/>
          <w:szCs w:val="20"/>
          <w:lang w:val="en-US"/>
        </w:rPr>
        <w:t>: A limited number of threads are concurrently utilizing a resource</w:t>
      </w:r>
    </w:p>
    <w:p w14:paraId="0793D47C" w14:textId="25918F7A" w:rsidR="00D6558D" w:rsidRPr="00A906CF" w:rsidRDefault="00D6558D" w:rsidP="00D6558D">
      <w:pPr>
        <w:rPr>
          <w:sz w:val="20"/>
          <w:szCs w:val="20"/>
          <w:lang w:val="en-US"/>
        </w:rPr>
      </w:pPr>
      <w:r w:rsidRPr="00A906CF">
        <w:rPr>
          <w:b/>
          <w:sz w:val="20"/>
          <w:szCs w:val="20"/>
          <w:lang w:val="en-US"/>
        </w:rPr>
        <w:t>Hold and wait:</w:t>
      </w:r>
      <w:r w:rsidRPr="00A906CF">
        <w:rPr>
          <w:sz w:val="20"/>
          <w:szCs w:val="20"/>
          <w:lang w:val="en-US"/>
        </w:rPr>
        <w:t xml:space="preserve"> A thread is holding a resource and waits for additional resources which are held by other threads</w:t>
      </w:r>
    </w:p>
    <w:p w14:paraId="5C3A10D0" w14:textId="3DF0286C" w:rsidR="00D6558D" w:rsidRPr="00A906CF" w:rsidRDefault="00D6558D" w:rsidP="00D6558D">
      <w:pPr>
        <w:rPr>
          <w:sz w:val="20"/>
          <w:szCs w:val="20"/>
          <w:lang w:val="en-US"/>
        </w:rPr>
      </w:pPr>
      <w:r w:rsidRPr="00A906CF">
        <w:rPr>
          <w:b/>
          <w:sz w:val="20"/>
          <w:szCs w:val="20"/>
          <w:lang w:val="en-US"/>
        </w:rPr>
        <w:t>No preemption:</w:t>
      </w:r>
      <w:r w:rsidRPr="00A906CF">
        <w:rPr>
          <w:sz w:val="20"/>
          <w:szCs w:val="20"/>
          <w:lang w:val="en-US"/>
        </w:rPr>
        <w:t xml:space="preserve"> Waiting for a resource that can only voluntarily be released by the thread holding the resource (no stealing involved)</w:t>
      </w:r>
    </w:p>
    <w:p w14:paraId="48875051" w14:textId="4EEAC94B" w:rsidR="00D6558D" w:rsidRPr="00A906CF" w:rsidRDefault="00D6558D" w:rsidP="00D6558D">
      <w:pPr>
        <w:rPr>
          <w:sz w:val="20"/>
          <w:szCs w:val="20"/>
          <w:lang w:val="en-US"/>
        </w:rPr>
      </w:pPr>
      <w:r w:rsidRPr="00A906CF">
        <w:rPr>
          <w:b/>
          <w:sz w:val="20"/>
          <w:szCs w:val="20"/>
          <w:lang w:val="en-US"/>
        </w:rPr>
        <w:t>Circular wait:</w:t>
      </w:r>
      <w:r w:rsidRPr="00A906CF">
        <w:rPr>
          <w:sz w:val="20"/>
          <w:szCs w:val="20"/>
          <w:lang w:val="en-US"/>
        </w:rPr>
        <w:t xml:space="preserve"> Each thread is waiting for a resource that is being held by another and so on. E.g. Thread 1 waits for a resource held by Thread 2, Thread 2 waits for a resource held by Thread 3, Thread 3 waits for a resource held by Thread 1.</w:t>
      </w:r>
    </w:p>
    <w:p w14:paraId="20392887" w14:textId="77777777" w:rsidR="00E7121E" w:rsidRPr="00D6558D" w:rsidRDefault="00E7121E" w:rsidP="00D6558D">
      <w:pPr>
        <w:rPr>
          <w:lang w:val="en-US"/>
        </w:rPr>
      </w:pPr>
    </w:p>
    <w:p w14:paraId="3F27DE96" w14:textId="77777777" w:rsidR="0066355E" w:rsidRPr="00843BA6" w:rsidRDefault="0066355E" w:rsidP="00AE118E">
      <w:pPr>
        <w:pStyle w:val="berschrift3"/>
        <w:rPr>
          <w:sz w:val="22"/>
          <w:szCs w:val="22"/>
          <w:lang w:val="en-US"/>
        </w:rPr>
      </w:pPr>
      <w:r w:rsidRPr="00843BA6">
        <w:rPr>
          <w:color w:val="00659C"/>
          <w:sz w:val="22"/>
          <w:szCs w:val="22"/>
          <w:lang w:val="en-GB"/>
        </w:rPr>
        <w:t>Why does the initial solution lead to a deadlock (by looking at the deadlock conditions) [0.5 points]?</w:t>
      </w:r>
      <w:r w:rsidRPr="00843BA6">
        <w:rPr>
          <w:sz w:val="22"/>
          <w:szCs w:val="22"/>
          <w:lang w:val="en-US"/>
        </w:rPr>
        <w:t xml:space="preserve"> </w:t>
      </w:r>
    </w:p>
    <w:p w14:paraId="771D20A4" w14:textId="03F38F8B" w:rsidR="0066355E" w:rsidRPr="00A55E98" w:rsidRDefault="00BA0D3C" w:rsidP="0066355E">
      <w:pPr>
        <w:rPr>
          <w:i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 circular wait may occur, be</w:t>
      </w:r>
      <w:r w:rsidR="00FB256C">
        <w:rPr>
          <w:sz w:val="20"/>
          <w:szCs w:val="20"/>
          <w:lang w:val="en-US"/>
        </w:rPr>
        <w:t xml:space="preserve">cause it is possible </w:t>
      </w:r>
      <w:r>
        <w:rPr>
          <w:sz w:val="20"/>
          <w:szCs w:val="20"/>
          <w:lang w:val="en-US"/>
        </w:rPr>
        <w:t xml:space="preserve">that every philosopher </w:t>
      </w:r>
      <w:r w:rsidR="00D95448">
        <w:rPr>
          <w:sz w:val="20"/>
          <w:szCs w:val="20"/>
          <w:lang w:val="en-US"/>
        </w:rPr>
        <w:t>s</w:t>
      </w:r>
      <w:r w:rsidR="00F77B6D">
        <w:rPr>
          <w:sz w:val="20"/>
          <w:szCs w:val="20"/>
          <w:lang w:val="en-US"/>
        </w:rPr>
        <w:t>tops thinking at the same time, which leads to the situation the e</w:t>
      </w:r>
      <w:r>
        <w:rPr>
          <w:sz w:val="20"/>
          <w:szCs w:val="20"/>
          <w:lang w:val="en-US"/>
        </w:rPr>
        <w:t>veryone takes the first fork before anyone else can take the second fork. As a result, every philosopher waits for the philosopher next to him to release</w:t>
      </w:r>
      <w:r w:rsidR="00CE4AC5">
        <w:rPr>
          <w:sz w:val="20"/>
          <w:szCs w:val="20"/>
          <w:lang w:val="en-US"/>
        </w:rPr>
        <w:t xml:space="preserve"> their fork, which doesn’t happen.</w:t>
      </w:r>
    </w:p>
    <w:p w14:paraId="165EA3DF" w14:textId="77777777" w:rsidR="0066355E" w:rsidRDefault="0066355E" w:rsidP="00AE118E">
      <w:pPr>
        <w:pStyle w:val="berschrift3"/>
        <w:rPr>
          <w:lang w:val="en-US"/>
        </w:rPr>
      </w:pPr>
    </w:p>
    <w:p w14:paraId="0778B3C1" w14:textId="0BC04EF0" w:rsidR="0066355E" w:rsidRPr="00843BA6" w:rsidRDefault="0066355E" w:rsidP="0066355E">
      <w:pPr>
        <w:pStyle w:val="berschrift3"/>
        <w:rPr>
          <w:sz w:val="22"/>
          <w:szCs w:val="22"/>
          <w:lang w:val="en-US"/>
        </w:rPr>
      </w:pPr>
      <w:r w:rsidRPr="00843BA6">
        <w:rPr>
          <w:color w:val="00659C"/>
          <w:sz w:val="22"/>
          <w:szCs w:val="22"/>
          <w:lang w:val="en-GB"/>
        </w:rPr>
        <w:t xml:space="preserve">Does </w:t>
      </w:r>
      <w:r w:rsidR="005F2DDB">
        <w:rPr>
          <w:color w:val="00659C"/>
          <w:sz w:val="22"/>
          <w:szCs w:val="22"/>
          <w:lang w:val="en-GB"/>
        </w:rPr>
        <w:t>the</w:t>
      </w:r>
      <w:r w:rsidRPr="00843BA6">
        <w:rPr>
          <w:color w:val="00659C"/>
          <w:sz w:val="22"/>
          <w:szCs w:val="22"/>
          <w:lang w:val="en-GB"/>
        </w:rPr>
        <w:t xml:space="preserve"> strategy</w:t>
      </w:r>
      <w:r w:rsidR="005F2DDB">
        <w:rPr>
          <w:color w:val="00659C"/>
          <w:sz w:val="22"/>
          <w:szCs w:val="22"/>
          <w:lang w:val="en-GB"/>
        </w:rPr>
        <w:t xml:space="preserve"> </w:t>
      </w:r>
      <w:proofErr w:type="gramStart"/>
      <w:r w:rsidR="00C471A1">
        <w:rPr>
          <w:color w:val="00659C"/>
          <w:sz w:val="22"/>
          <w:szCs w:val="22"/>
          <w:lang w:val="en-GB"/>
        </w:rPr>
        <w:t>described</w:t>
      </w:r>
      <w:proofErr w:type="gramEnd"/>
      <w:r w:rsidR="00BC05BC">
        <w:rPr>
          <w:color w:val="00659C"/>
          <w:sz w:val="22"/>
          <w:szCs w:val="22"/>
          <w:lang w:val="en-GB"/>
        </w:rPr>
        <w:t xml:space="preserve"> </w:t>
      </w:r>
      <w:r w:rsidR="005F2DDB">
        <w:rPr>
          <w:color w:val="00659C"/>
          <w:sz w:val="22"/>
          <w:szCs w:val="22"/>
          <w:lang w:val="en-GB"/>
        </w:rPr>
        <w:t xml:space="preserve">in </w:t>
      </w:r>
      <w:r w:rsidR="00F8264A">
        <w:rPr>
          <w:color w:val="00659C"/>
          <w:sz w:val="22"/>
          <w:szCs w:val="22"/>
          <w:lang w:val="en-GB"/>
        </w:rPr>
        <w:t>subtask</w:t>
      </w:r>
      <w:r w:rsidR="005F2DDB">
        <w:rPr>
          <w:color w:val="00659C"/>
          <w:sz w:val="22"/>
          <w:szCs w:val="22"/>
          <w:lang w:val="en-GB"/>
        </w:rPr>
        <w:t xml:space="preserve"> 2</w:t>
      </w:r>
      <w:r w:rsidRPr="00843BA6">
        <w:rPr>
          <w:color w:val="00659C"/>
          <w:sz w:val="22"/>
          <w:szCs w:val="22"/>
          <w:lang w:val="en-GB"/>
        </w:rPr>
        <w:t xml:space="preserve"> resolve the deadlock and why [1 point]?</w:t>
      </w:r>
      <w:r w:rsidRPr="00843BA6">
        <w:rPr>
          <w:sz w:val="22"/>
          <w:szCs w:val="22"/>
          <w:lang w:val="en-US"/>
        </w:rPr>
        <w:t xml:space="preserve"> </w:t>
      </w:r>
    </w:p>
    <w:p w14:paraId="300C6668" w14:textId="1CABE3BA" w:rsidR="0066355E" w:rsidRPr="00DF3DDA" w:rsidRDefault="000E5385" w:rsidP="00DC6B9C">
      <w:pPr>
        <w:rPr>
          <w:sz w:val="20"/>
          <w:szCs w:val="20"/>
          <w:lang w:val="en-US"/>
        </w:rPr>
      </w:pPr>
      <w:r w:rsidRPr="00DF3DDA">
        <w:rPr>
          <w:sz w:val="20"/>
          <w:szCs w:val="20"/>
          <w:lang w:val="en-US"/>
        </w:rPr>
        <w:t xml:space="preserve">Yes, the strategy described there prevents </w:t>
      </w:r>
      <w:r w:rsidR="00BC4742" w:rsidRPr="00DF3DDA">
        <w:rPr>
          <w:sz w:val="20"/>
          <w:szCs w:val="20"/>
          <w:lang w:val="en-US"/>
        </w:rPr>
        <w:t xml:space="preserve">that a circular wait can occur </w:t>
      </w:r>
      <w:r w:rsidRPr="00DF3DDA">
        <w:rPr>
          <w:sz w:val="20"/>
          <w:szCs w:val="20"/>
          <w:lang w:val="en-US"/>
        </w:rPr>
        <w:t xml:space="preserve">because </w:t>
      </w:r>
      <w:r w:rsidR="00FF0702" w:rsidRPr="00DF3DDA">
        <w:rPr>
          <w:sz w:val="20"/>
          <w:szCs w:val="20"/>
          <w:lang w:val="en-US"/>
        </w:rPr>
        <w:t>it is not possible anymore that every fork is taken at the same time. If all stop thinking at the same time, e</w:t>
      </w:r>
      <w:r w:rsidRPr="00DF3DDA">
        <w:rPr>
          <w:sz w:val="20"/>
          <w:szCs w:val="20"/>
          <w:lang w:val="en-US"/>
        </w:rPr>
        <w:t xml:space="preserve">very philosopher with an odd index </w:t>
      </w:r>
      <w:r w:rsidR="00FF0702" w:rsidRPr="00DF3DDA">
        <w:rPr>
          <w:sz w:val="20"/>
          <w:szCs w:val="20"/>
          <w:lang w:val="en-US"/>
        </w:rPr>
        <w:t xml:space="preserve">and any philosopher with an even index target the same first fork. Someone will get it first and the other philosopher has to wait until it is </w:t>
      </w:r>
      <w:r w:rsidR="003A5B65" w:rsidRPr="00DF3DDA">
        <w:rPr>
          <w:sz w:val="20"/>
          <w:szCs w:val="20"/>
          <w:lang w:val="en-US"/>
        </w:rPr>
        <w:t>available</w:t>
      </w:r>
      <w:r w:rsidR="00FF0702" w:rsidRPr="00DF3DDA">
        <w:rPr>
          <w:sz w:val="20"/>
          <w:szCs w:val="20"/>
          <w:lang w:val="en-US"/>
        </w:rPr>
        <w:t xml:space="preserve"> again.</w:t>
      </w:r>
      <w:r w:rsidRPr="00DF3DDA">
        <w:rPr>
          <w:sz w:val="20"/>
          <w:szCs w:val="20"/>
          <w:lang w:val="en-US"/>
        </w:rPr>
        <w:t xml:space="preserve"> </w:t>
      </w:r>
      <w:r w:rsidR="00FF0702" w:rsidRPr="00DF3DDA">
        <w:rPr>
          <w:sz w:val="20"/>
          <w:szCs w:val="20"/>
          <w:lang w:val="en-US"/>
        </w:rPr>
        <w:t xml:space="preserve">This way it is not possible anymore that all </w:t>
      </w:r>
      <w:r w:rsidR="00DC6B9C" w:rsidRPr="00DF3DDA">
        <w:rPr>
          <w:sz w:val="20"/>
          <w:szCs w:val="20"/>
          <w:lang w:val="en-US"/>
        </w:rPr>
        <w:t xml:space="preserve">first </w:t>
      </w:r>
      <w:r w:rsidR="00FF0702" w:rsidRPr="00DF3DDA">
        <w:rPr>
          <w:sz w:val="20"/>
          <w:szCs w:val="20"/>
          <w:lang w:val="en-US"/>
        </w:rPr>
        <w:t>forks are taken at the same time</w:t>
      </w:r>
      <w:r w:rsidR="00CF78DA" w:rsidRPr="00DF3DDA">
        <w:rPr>
          <w:sz w:val="20"/>
          <w:szCs w:val="20"/>
          <w:lang w:val="en-US"/>
        </w:rPr>
        <w:t xml:space="preserve"> and therefore </w:t>
      </w:r>
      <w:r w:rsidR="00792973" w:rsidRPr="00DF3DDA">
        <w:rPr>
          <w:sz w:val="20"/>
          <w:szCs w:val="20"/>
          <w:lang w:val="en-US"/>
        </w:rPr>
        <w:t>is not possible</w:t>
      </w:r>
      <w:r w:rsidR="00CF78DA" w:rsidRPr="00DF3DDA">
        <w:rPr>
          <w:sz w:val="20"/>
          <w:szCs w:val="20"/>
          <w:lang w:val="en-US"/>
        </w:rPr>
        <w:t xml:space="preserve"> that all philosopher wait for a</w:t>
      </w:r>
      <w:r w:rsidR="00D1745C" w:rsidRPr="00DF3DDA">
        <w:rPr>
          <w:sz w:val="20"/>
          <w:szCs w:val="20"/>
          <w:lang w:val="en-US"/>
        </w:rPr>
        <w:t xml:space="preserve"> resource blocked by some else</w:t>
      </w:r>
      <w:r w:rsidR="00FF0702" w:rsidRPr="00DF3DDA">
        <w:rPr>
          <w:sz w:val="20"/>
          <w:szCs w:val="20"/>
          <w:lang w:val="en-US"/>
        </w:rPr>
        <w:t>.</w:t>
      </w:r>
    </w:p>
    <w:p w14:paraId="23E6BD83" w14:textId="77777777" w:rsidR="0066355E" w:rsidRDefault="0066355E" w:rsidP="0066355E">
      <w:pPr>
        <w:pStyle w:val="berschrift3"/>
        <w:rPr>
          <w:lang w:val="en-US"/>
        </w:rPr>
      </w:pPr>
    </w:p>
    <w:p w14:paraId="670E599D" w14:textId="77777777" w:rsidR="0066355E" w:rsidRPr="00843BA6" w:rsidRDefault="0066355E" w:rsidP="0066355E">
      <w:pPr>
        <w:pStyle w:val="berschrift3"/>
        <w:rPr>
          <w:sz w:val="22"/>
          <w:szCs w:val="22"/>
          <w:lang w:val="en-US"/>
        </w:rPr>
      </w:pPr>
      <w:r w:rsidRPr="00843BA6">
        <w:rPr>
          <w:color w:val="00659C"/>
          <w:sz w:val="22"/>
          <w:szCs w:val="22"/>
          <w:lang w:val="en-GB"/>
        </w:rPr>
        <w:t>Measure the time spent in waiting for fork and compare it to the total runtime [3 points].</w:t>
      </w:r>
      <w:r w:rsidRPr="00843BA6">
        <w:rPr>
          <w:sz w:val="22"/>
          <w:szCs w:val="22"/>
          <w:lang w:val="en-US"/>
        </w:rPr>
        <w:t xml:space="preserve"> </w:t>
      </w:r>
    </w:p>
    <w:p w14:paraId="71C83556" w14:textId="77777777" w:rsidR="0066355E" w:rsidRPr="00DF3DDA" w:rsidRDefault="0066355E" w:rsidP="0066355E">
      <w:pPr>
        <w:rPr>
          <w:iCs/>
          <w:sz w:val="20"/>
          <w:szCs w:val="20"/>
          <w:lang w:val="en-US"/>
        </w:rPr>
      </w:pPr>
      <w:proofErr w:type="spellStart"/>
      <w:r w:rsidRPr="00DF3DDA">
        <w:rPr>
          <w:sz w:val="20"/>
          <w:szCs w:val="20"/>
          <w:lang w:val="en-US"/>
        </w:rPr>
        <w:t>Testantwort</w:t>
      </w:r>
      <w:proofErr w:type="spellEnd"/>
    </w:p>
    <w:p w14:paraId="488F6DAC" w14:textId="77777777" w:rsidR="0066355E" w:rsidRDefault="0066355E" w:rsidP="0066355E">
      <w:pPr>
        <w:pStyle w:val="berschrift3"/>
        <w:rPr>
          <w:lang w:val="en-US"/>
        </w:rPr>
      </w:pPr>
    </w:p>
    <w:p w14:paraId="0558EB58" w14:textId="77777777" w:rsidR="0066355E" w:rsidRPr="00843BA6" w:rsidRDefault="0066355E" w:rsidP="0066355E">
      <w:pPr>
        <w:pStyle w:val="berschrift3"/>
        <w:rPr>
          <w:color w:val="00659C"/>
          <w:sz w:val="22"/>
          <w:szCs w:val="22"/>
          <w:lang w:val="en-GB"/>
        </w:rPr>
      </w:pPr>
      <w:r w:rsidRPr="00843BA6">
        <w:rPr>
          <w:color w:val="00659C"/>
          <w:sz w:val="22"/>
          <w:szCs w:val="22"/>
          <w:lang w:val="en-GB"/>
        </w:rPr>
        <w:t>Can you think of other techniques for deadlock</w:t>
      </w:r>
      <w:bookmarkStart w:id="0" w:name="_GoBack"/>
      <w:bookmarkEnd w:id="0"/>
      <w:r w:rsidRPr="00843BA6">
        <w:rPr>
          <w:color w:val="00659C"/>
          <w:sz w:val="22"/>
          <w:szCs w:val="22"/>
          <w:lang w:val="en-GB"/>
        </w:rPr>
        <w:t xml:space="preserve"> prevention? </w:t>
      </w:r>
    </w:p>
    <w:p w14:paraId="28B30A4C" w14:textId="77777777" w:rsidR="0066355E" w:rsidRPr="00DF3DDA" w:rsidRDefault="0066355E" w:rsidP="0066355E">
      <w:pPr>
        <w:rPr>
          <w:iCs/>
          <w:sz w:val="20"/>
          <w:szCs w:val="20"/>
          <w:lang w:val="en-US"/>
        </w:rPr>
      </w:pPr>
      <w:proofErr w:type="spellStart"/>
      <w:r w:rsidRPr="00DF3DDA">
        <w:rPr>
          <w:sz w:val="20"/>
          <w:szCs w:val="20"/>
          <w:lang w:val="en-US"/>
        </w:rPr>
        <w:t>Testantwort</w:t>
      </w:r>
      <w:proofErr w:type="spellEnd"/>
    </w:p>
    <w:p w14:paraId="79899572" w14:textId="77777777" w:rsidR="0066355E" w:rsidRDefault="0066355E" w:rsidP="0066355E">
      <w:pPr>
        <w:pStyle w:val="berschrift3"/>
        <w:rPr>
          <w:color w:val="00659C"/>
          <w:lang w:val="en-GB"/>
        </w:rPr>
      </w:pPr>
    </w:p>
    <w:p w14:paraId="062F0353" w14:textId="3F494930" w:rsidR="0066355E" w:rsidRPr="00843BA6" w:rsidRDefault="0066355E" w:rsidP="0066355E">
      <w:pPr>
        <w:pStyle w:val="berschrift3"/>
        <w:rPr>
          <w:color w:val="00659C"/>
          <w:sz w:val="22"/>
          <w:szCs w:val="22"/>
          <w:lang w:val="en-GB"/>
        </w:rPr>
      </w:pPr>
      <w:r w:rsidRPr="00843BA6">
        <w:rPr>
          <w:color w:val="00659C"/>
          <w:sz w:val="22"/>
          <w:szCs w:val="22"/>
          <w:lang w:val="en-GB"/>
        </w:rPr>
        <w:t xml:space="preserve">Make sure to always shutdown the program cooperatively and to always </w:t>
      </w:r>
      <w:proofErr w:type="spellStart"/>
      <w:r w:rsidRPr="00843BA6">
        <w:rPr>
          <w:color w:val="00659C"/>
          <w:sz w:val="22"/>
          <w:szCs w:val="22"/>
          <w:lang w:val="en-GB"/>
        </w:rPr>
        <w:t>cleanup</w:t>
      </w:r>
      <w:proofErr w:type="spellEnd"/>
      <w:r w:rsidRPr="00843BA6">
        <w:rPr>
          <w:color w:val="00659C"/>
          <w:sz w:val="22"/>
          <w:szCs w:val="22"/>
          <w:lang w:val="en-GB"/>
        </w:rPr>
        <w:t xml:space="preserve"> all allocated</w:t>
      </w:r>
    </w:p>
    <w:p w14:paraId="13A3F7C4" w14:textId="549F2EF0" w:rsidR="0066355E" w:rsidRPr="00843BA6" w:rsidRDefault="0066355E" w:rsidP="0066355E">
      <w:pPr>
        <w:pStyle w:val="berschrift3"/>
        <w:rPr>
          <w:color w:val="00659C"/>
          <w:sz w:val="22"/>
          <w:szCs w:val="22"/>
          <w:lang w:val="en-GB"/>
        </w:rPr>
      </w:pPr>
      <w:r w:rsidRPr="00843BA6">
        <w:rPr>
          <w:color w:val="00659C"/>
          <w:sz w:val="22"/>
          <w:szCs w:val="22"/>
          <w:lang w:val="en-GB"/>
        </w:rPr>
        <w:t>resources [2 points]</w:t>
      </w:r>
    </w:p>
    <w:p w14:paraId="779EC85E" w14:textId="77777777" w:rsidR="0066355E" w:rsidRPr="00DF3DDA" w:rsidRDefault="0066355E" w:rsidP="0066355E">
      <w:pPr>
        <w:rPr>
          <w:iCs/>
          <w:sz w:val="20"/>
          <w:szCs w:val="20"/>
        </w:rPr>
      </w:pPr>
      <w:r w:rsidRPr="00DF3DDA">
        <w:rPr>
          <w:sz w:val="20"/>
          <w:szCs w:val="20"/>
        </w:rPr>
        <w:t>Testantwort</w:t>
      </w:r>
    </w:p>
    <w:p w14:paraId="6E014F79" w14:textId="559F7EFE" w:rsidR="00F12CD8" w:rsidRPr="0066355E" w:rsidRDefault="00F12CD8" w:rsidP="00DB2FA3">
      <w:pPr>
        <w:rPr>
          <w:iCs/>
        </w:rPr>
      </w:pPr>
    </w:p>
    <w:p w14:paraId="0F6D2F5A" w14:textId="77777777" w:rsidR="0024766F" w:rsidRPr="0066355E" w:rsidRDefault="0024766F" w:rsidP="00F13F6D">
      <w:pPr>
        <w:rPr>
          <w:iCs/>
        </w:rPr>
      </w:pPr>
    </w:p>
    <w:p w14:paraId="4B3795D9" w14:textId="2E7C7781" w:rsidR="00DC3CA2" w:rsidRPr="0066355E" w:rsidRDefault="00DC3CA2" w:rsidP="00F13F6D">
      <w:pPr>
        <w:rPr>
          <w:iCs/>
        </w:rPr>
      </w:pPr>
    </w:p>
    <w:p w14:paraId="78016940" w14:textId="77777777" w:rsidR="00DC3CA2" w:rsidRPr="0066355E" w:rsidRDefault="00DC3CA2" w:rsidP="00F13F6D">
      <w:pPr>
        <w:rPr>
          <w:iCs/>
        </w:rPr>
      </w:pPr>
    </w:p>
    <w:p w14:paraId="6BAB285C" w14:textId="77777777" w:rsidR="005B7860" w:rsidRPr="0066355E" w:rsidRDefault="005B7860" w:rsidP="001B7368">
      <w:pPr>
        <w:pStyle w:val="berschrift3"/>
        <w:rPr>
          <w:color w:val="00659C"/>
        </w:rPr>
      </w:pPr>
    </w:p>
    <w:sectPr w:rsidR="005B7860" w:rsidRPr="0066355E" w:rsidSect="00E9271C">
      <w:headerReference w:type="default" r:id="rId8"/>
      <w:pgSz w:w="11906" w:h="16838"/>
      <w:pgMar w:top="1440" w:right="1080" w:bottom="1440" w:left="108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AD4DC0" w14:textId="77777777" w:rsidR="003E6A92" w:rsidRDefault="003E6A92">
      <w:r>
        <w:separator/>
      </w:r>
    </w:p>
  </w:endnote>
  <w:endnote w:type="continuationSeparator" w:id="0">
    <w:p w14:paraId="0AD25586" w14:textId="77777777" w:rsidR="003E6A92" w:rsidRDefault="003E6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159458" w14:textId="77777777" w:rsidR="003E6A92" w:rsidRDefault="003E6A92">
      <w:r>
        <w:separator/>
      </w:r>
    </w:p>
  </w:footnote>
  <w:footnote w:type="continuationSeparator" w:id="0">
    <w:p w14:paraId="6C3A5834" w14:textId="77777777" w:rsidR="003E6A92" w:rsidRDefault="003E6A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8DC45" w14:textId="28FA2663" w:rsidR="00290409" w:rsidRDefault="00691432">
    <w:pPr>
      <w:rPr>
        <w:color w:val="767171" w:themeColor="background2" w:themeShade="80"/>
        <w:lang w:val="en-GB"/>
      </w:rPr>
    </w:pPr>
    <w:r>
      <w:rPr>
        <w:noProof/>
        <w:lang w:val="en-US" w:eastAsia="en-US"/>
      </w:rPr>
      <w:drawing>
        <wp:anchor distT="0" distB="0" distL="114300" distR="114300" simplePos="0" relativeHeight="251657216" behindDoc="1" locked="0" layoutInCell="1" allowOverlap="1" wp14:anchorId="4E9089CB" wp14:editId="1A02FCE0">
          <wp:simplePos x="0" y="0"/>
          <wp:positionH relativeFrom="column">
            <wp:posOffset>4757420</wp:posOffset>
          </wp:positionH>
          <wp:positionV relativeFrom="paragraph">
            <wp:posOffset>0</wp:posOffset>
          </wp:positionV>
          <wp:extent cx="1558925" cy="1096010"/>
          <wp:effectExtent l="0" t="0" r="0" b="0"/>
          <wp:wrapTight wrapText="bothSides">
            <wp:wrapPolygon edited="0">
              <wp:start x="0" y="0"/>
              <wp:lineTo x="0" y="21400"/>
              <wp:lineTo x="21380" y="21400"/>
              <wp:lineTo x="21380" y="0"/>
              <wp:lineTo x="0" y="0"/>
            </wp:wrapPolygon>
          </wp:wrapTight>
          <wp:docPr id="19" name="Bild 19" descr="RZ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RZ 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8925" cy="1096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B0800">
      <w:rPr>
        <w:lang w:val="en-GB"/>
      </w:rPr>
      <w:br/>
    </w:r>
    <w:r w:rsidRPr="00AB0800">
      <w:rPr>
        <w:lang w:val="en-GB"/>
      </w:rPr>
      <w:br/>
    </w:r>
    <w:r w:rsidRPr="00AB0800">
      <w:rPr>
        <w:color w:val="767171" w:themeColor="background2" w:themeShade="80"/>
        <w:lang w:val="en-GB"/>
      </w:rPr>
      <w:t>Ulrich Gram</w:t>
    </w:r>
    <w:r w:rsidR="00290409">
      <w:rPr>
        <w:color w:val="767171" w:themeColor="background2" w:themeShade="80"/>
        <w:lang w:val="en-GB"/>
      </w:rPr>
      <w:tab/>
    </w:r>
    <w:r w:rsidR="00290409">
      <w:rPr>
        <w:color w:val="767171" w:themeColor="background2" w:themeShade="80"/>
        <w:lang w:val="en-GB"/>
      </w:rPr>
      <w:tab/>
    </w:r>
    <w:r w:rsidR="00290409">
      <w:rPr>
        <w:color w:val="767171" w:themeColor="background2" w:themeShade="80"/>
        <w:lang w:val="en-GB"/>
      </w:rPr>
      <w:tab/>
    </w:r>
    <w:r w:rsidR="00290409">
      <w:rPr>
        <w:color w:val="767171" w:themeColor="background2" w:themeShade="80"/>
        <w:lang w:val="en-GB"/>
      </w:rPr>
      <w:tab/>
    </w:r>
    <w:r w:rsidR="00290409">
      <w:rPr>
        <w:color w:val="767171" w:themeColor="background2" w:themeShade="80"/>
        <w:lang w:val="en-GB"/>
      </w:rPr>
      <w:tab/>
      <w:t xml:space="preserve">Exercise 1, </w:t>
    </w:r>
  </w:p>
  <w:p w14:paraId="791A9A0C" w14:textId="3952AB9E" w:rsidR="007323FC" w:rsidRPr="00AB0800" w:rsidRDefault="00290409" w:rsidP="00290409">
    <w:pPr>
      <w:rPr>
        <w:lang w:val="en-GB"/>
      </w:rPr>
    </w:pPr>
    <w:r>
      <w:rPr>
        <w:color w:val="767171" w:themeColor="background2" w:themeShade="80"/>
        <w:lang w:val="en-GB"/>
      </w:rPr>
      <w:t xml:space="preserve">Andreas </w:t>
    </w:r>
    <w:proofErr w:type="spellStart"/>
    <w:r>
      <w:rPr>
        <w:color w:val="767171" w:themeColor="background2" w:themeShade="80"/>
        <w:lang w:val="en-GB"/>
      </w:rPr>
      <w:t>Schranz</w:t>
    </w:r>
    <w:proofErr w:type="spellEnd"/>
    <w:r>
      <w:rPr>
        <w:color w:val="767171" w:themeColor="background2" w:themeShade="80"/>
        <w:lang w:val="en-GB"/>
      </w:rPr>
      <w:tab/>
    </w:r>
    <w:r>
      <w:rPr>
        <w:color w:val="767171" w:themeColor="background2" w:themeShade="80"/>
        <w:lang w:val="en-GB"/>
      </w:rPr>
      <w:tab/>
    </w:r>
    <w:r>
      <w:rPr>
        <w:color w:val="767171" w:themeColor="background2" w:themeShade="80"/>
        <w:lang w:val="en-GB"/>
      </w:rPr>
      <w:tab/>
      <w:t>Concurrency -</w:t>
    </w:r>
    <w:r w:rsidRPr="00290409">
      <w:rPr>
        <w:color w:val="767171" w:themeColor="background2" w:themeShade="80"/>
        <w:lang w:val="en-GB"/>
      </w:rPr>
      <w:t xml:space="preserve"> Dining Philosophers</w:t>
    </w:r>
    <w:r w:rsidR="00691432" w:rsidRPr="00AB0800">
      <w:rPr>
        <w:color w:val="767171" w:themeColor="background2" w:themeShade="80"/>
        <w:lang w:val="en-GB"/>
      </w:rPr>
      <w:tab/>
    </w:r>
    <w:r w:rsidR="00691432" w:rsidRPr="00AB0800">
      <w:rPr>
        <w:color w:val="767171" w:themeColor="background2" w:themeShade="80"/>
        <w:lang w:val="en-GB"/>
      </w:rPr>
      <w:tab/>
    </w:r>
    <w:r w:rsidR="00691432" w:rsidRPr="00AB0800">
      <w:rPr>
        <w:color w:val="767171" w:themeColor="background2" w:themeShade="80"/>
        <w:lang w:val="en-GB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2FE7D8"/>
    <w:multiLevelType w:val="hybridMultilevel"/>
    <w:tmpl w:val="5518CF8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D6490F"/>
    <w:multiLevelType w:val="hybridMultilevel"/>
    <w:tmpl w:val="82F201BE"/>
    <w:lvl w:ilvl="0" w:tplc="40CC54F8">
      <w:start w:val="1"/>
      <w:numFmt w:val="bullet"/>
      <w:pStyle w:val="FormatvorlageAufzhlungen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654B0"/>
    <w:multiLevelType w:val="hybridMultilevel"/>
    <w:tmpl w:val="D2F47B98"/>
    <w:lvl w:ilvl="0" w:tplc="F12E1DC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aps w:val="0"/>
        <w:strike w:val="0"/>
        <w:dstrike w:val="0"/>
        <w:vanish w:val="0"/>
        <w:color w:val="008462"/>
        <w:position w:val="-4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9AA03D0">
      <w:start w:val="1"/>
      <w:numFmt w:val="bullet"/>
      <w:pStyle w:val="FormatvorlageAufzhlungen3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41856"/>
    <w:multiLevelType w:val="hybridMultilevel"/>
    <w:tmpl w:val="604499CE"/>
    <w:lvl w:ilvl="0" w:tplc="F12E1DC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aps w:val="0"/>
        <w:strike w:val="0"/>
        <w:dstrike w:val="0"/>
        <w:vanish w:val="0"/>
        <w:color w:val="008462"/>
        <w:position w:val="-4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4B8EFD6">
      <w:start w:val="1"/>
      <w:numFmt w:val="bullet"/>
      <w:pStyle w:val="FormatvorlageAufzhlungen2"/>
      <w:lvlText w:val="–"/>
      <w:lvlJc w:val="left"/>
      <w:pPr>
        <w:tabs>
          <w:tab w:val="num" w:pos="680"/>
        </w:tabs>
        <w:ind w:left="680" w:hanging="226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432"/>
    <w:rsid w:val="000012AC"/>
    <w:rsid w:val="00001333"/>
    <w:rsid w:val="00001EB8"/>
    <w:rsid w:val="0000283E"/>
    <w:rsid w:val="000033C1"/>
    <w:rsid w:val="00003538"/>
    <w:rsid w:val="000035F7"/>
    <w:rsid w:val="00003B74"/>
    <w:rsid w:val="00004ED2"/>
    <w:rsid w:val="0000510B"/>
    <w:rsid w:val="000074F1"/>
    <w:rsid w:val="00007EB5"/>
    <w:rsid w:val="00011314"/>
    <w:rsid w:val="00013541"/>
    <w:rsid w:val="0001391A"/>
    <w:rsid w:val="00013DEC"/>
    <w:rsid w:val="00014953"/>
    <w:rsid w:val="00016ED9"/>
    <w:rsid w:val="0002017C"/>
    <w:rsid w:val="00020CD1"/>
    <w:rsid w:val="00020D13"/>
    <w:rsid w:val="00020DDC"/>
    <w:rsid w:val="000213A2"/>
    <w:rsid w:val="0002289E"/>
    <w:rsid w:val="0002326C"/>
    <w:rsid w:val="0002354E"/>
    <w:rsid w:val="000239DA"/>
    <w:rsid w:val="00024083"/>
    <w:rsid w:val="00024351"/>
    <w:rsid w:val="000245EF"/>
    <w:rsid w:val="0002473D"/>
    <w:rsid w:val="00024A72"/>
    <w:rsid w:val="00024BC6"/>
    <w:rsid w:val="000259C7"/>
    <w:rsid w:val="00027384"/>
    <w:rsid w:val="00027715"/>
    <w:rsid w:val="000278F1"/>
    <w:rsid w:val="00027BF3"/>
    <w:rsid w:val="00030B02"/>
    <w:rsid w:val="00031129"/>
    <w:rsid w:val="0003197C"/>
    <w:rsid w:val="00031F65"/>
    <w:rsid w:val="000323F1"/>
    <w:rsid w:val="00032459"/>
    <w:rsid w:val="00033014"/>
    <w:rsid w:val="0003352D"/>
    <w:rsid w:val="00034EC8"/>
    <w:rsid w:val="00036538"/>
    <w:rsid w:val="000366EB"/>
    <w:rsid w:val="00036AB5"/>
    <w:rsid w:val="000371DF"/>
    <w:rsid w:val="00037225"/>
    <w:rsid w:val="00037777"/>
    <w:rsid w:val="000377A0"/>
    <w:rsid w:val="00037ABA"/>
    <w:rsid w:val="00037DC0"/>
    <w:rsid w:val="000405F6"/>
    <w:rsid w:val="00042B42"/>
    <w:rsid w:val="00045430"/>
    <w:rsid w:val="00045678"/>
    <w:rsid w:val="00045717"/>
    <w:rsid w:val="00046022"/>
    <w:rsid w:val="00050030"/>
    <w:rsid w:val="000506FA"/>
    <w:rsid w:val="000515AD"/>
    <w:rsid w:val="00053051"/>
    <w:rsid w:val="00053C89"/>
    <w:rsid w:val="0005404B"/>
    <w:rsid w:val="00054AB8"/>
    <w:rsid w:val="00054ED5"/>
    <w:rsid w:val="00056707"/>
    <w:rsid w:val="00056AA8"/>
    <w:rsid w:val="00056F3A"/>
    <w:rsid w:val="000573C8"/>
    <w:rsid w:val="000577B1"/>
    <w:rsid w:val="00057F53"/>
    <w:rsid w:val="0006011A"/>
    <w:rsid w:val="0006324B"/>
    <w:rsid w:val="000648B4"/>
    <w:rsid w:val="00064ECB"/>
    <w:rsid w:val="00064F46"/>
    <w:rsid w:val="000656F1"/>
    <w:rsid w:val="00070892"/>
    <w:rsid w:val="0007180B"/>
    <w:rsid w:val="00071C3F"/>
    <w:rsid w:val="00071C63"/>
    <w:rsid w:val="00072100"/>
    <w:rsid w:val="000736B5"/>
    <w:rsid w:val="00073E0B"/>
    <w:rsid w:val="00074D3B"/>
    <w:rsid w:val="000754CE"/>
    <w:rsid w:val="000756E4"/>
    <w:rsid w:val="000761C4"/>
    <w:rsid w:val="0008064C"/>
    <w:rsid w:val="000809A9"/>
    <w:rsid w:val="00081AC3"/>
    <w:rsid w:val="00082A87"/>
    <w:rsid w:val="00084DC3"/>
    <w:rsid w:val="00084E2B"/>
    <w:rsid w:val="00084EB5"/>
    <w:rsid w:val="000855F1"/>
    <w:rsid w:val="000862B1"/>
    <w:rsid w:val="00086446"/>
    <w:rsid w:val="00087A1F"/>
    <w:rsid w:val="00092381"/>
    <w:rsid w:val="0009241A"/>
    <w:rsid w:val="00092437"/>
    <w:rsid w:val="00092589"/>
    <w:rsid w:val="000925D2"/>
    <w:rsid w:val="000930C3"/>
    <w:rsid w:val="000938EC"/>
    <w:rsid w:val="00093C9F"/>
    <w:rsid w:val="000949B1"/>
    <w:rsid w:val="00096F45"/>
    <w:rsid w:val="00097063"/>
    <w:rsid w:val="00097992"/>
    <w:rsid w:val="00097A3A"/>
    <w:rsid w:val="00097BD6"/>
    <w:rsid w:val="00097C18"/>
    <w:rsid w:val="000A182E"/>
    <w:rsid w:val="000A1986"/>
    <w:rsid w:val="000A1EB0"/>
    <w:rsid w:val="000A36D1"/>
    <w:rsid w:val="000A3772"/>
    <w:rsid w:val="000A3EDD"/>
    <w:rsid w:val="000A46A0"/>
    <w:rsid w:val="000A5034"/>
    <w:rsid w:val="000A571B"/>
    <w:rsid w:val="000A6F37"/>
    <w:rsid w:val="000A7EDA"/>
    <w:rsid w:val="000B0E10"/>
    <w:rsid w:val="000B1193"/>
    <w:rsid w:val="000B13E2"/>
    <w:rsid w:val="000B1B8C"/>
    <w:rsid w:val="000B252F"/>
    <w:rsid w:val="000B3746"/>
    <w:rsid w:val="000B37D1"/>
    <w:rsid w:val="000B6AB4"/>
    <w:rsid w:val="000B7250"/>
    <w:rsid w:val="000B76F5"/>
    <w:rsid w:val="000C030F"/>
    <w:rsid w:val="000C101F"/>
    <w:rsid w:val="000C1566"/>
    <w:rsid w:val="000C1658"/>
    <w:rsid w:val="000C171F"/>
    <w:rsid w:val="000C34EA"/>
    <w:rsid w:val="000C4106"/>
    <w:rsid w:val="000C4642"/>
    <w:rsid w:val="000C4962"/>
    <w:rsid w:val="000C4C4D"/>
    <w:rsid w:val="000C510E"/>
    <w:rsid w:val="000C512A"/>
    <w:rsid w:val="000C55F9"/>
    <w:rsid w:val="000C651C"/>
    <w:rsid w:val="000C6BEB"/>
    <w:rsid w:val="000D03A2"/>
    <w:rsid w:val="000D0984"/>
    <w:rsid w:val="000D10AB"/>
    <w:rsid w:val="000D19E4"/>
    <w:rsid w:val="000D1A04"/>
    <w:rsid w:val="000D1BFD"/>
    <w:rsid w:val="000D1D63"/>
    <w:rsid w:val="000D2338"/>
    <w:rsid w:val="000D26CB"/>
    <w:rsid w:val="000D310C"/>
    <w:rsid w:val="000D3AC3"/>
    <w:rsid w:val="000D47F8"/>
    <w:rsid w:val="000D4DAB"/>
    <w:rsid w:val="000D555F"/>
    <w:rsid w:val="000D5C5D"/>
    <w:rsid w:val="000D6564"/>
    <w:rsid w:val="000E11B3"/>
    <w:rsid w:val="000E2D42"/>
    <w:rsid w:val="000E2FBD"/>
    <w:rsid w:val="000E4564"/>
    <w:rsid w:val="000E5385"/>
    <w:rsid w:val="000E5669"/>
    <w:rsid w:val="000E66F1"/>
    <w:rsid w:val="000E68A6"/>
    <w:rsid w:val="000E6CA7"/>
    <w:rsid w:val="000E74AC"/>
    <w:rsid w:val="000F0DE9"/>
    <w:rsid w:val="000F1228"/>
    <w:rsid w:val="000F1CAA"/>
    <w:rsid w:val="000F27E5"/>
    <w:rsid w:val="000F2889"/>
    <w:rsid w:val="000F3370"/>
    <w:rsid w:val="000F360E"/>
    <w:rsid w:val="000F3DE2"/>
    <w:rsid w:val="000F5099"/>
    <w:rsid w:val="000F57C4"/>
    <w:rsid w:val="000F6172"/>
    <w:rsid w:val="000F680B"/>
    <w:rsid w:val="000F6867"/>
    <w:rsid w:val="000F6D3A"/>
    <w:rsid w:val="000F6F05"/>
    <w:rsid w:val="000F7325"/>
    <w:rsid w:val="0010024F"/>
    <w:rsid w:val="001004F9"/>
    <w:rsid w:val="00100C2F"/>
    <w:rsid w:val="00101702"/>
    <w:rsid w:val="00102C99"/>
    <w:rsid w:val="001044DD"/>
    <w:rsid w:val="0010469A"/>
    <w:rsid w:val="001048FE"/>
    <w:rsid w:val="00105F92"/>
    <w:rsid w:val="001061C4"/>
    <w:rsid w:val="001062EE"/>
    <w:rsid w:val="0010655C"/>
    <w:rsid w:val="00106C49"/>
    <w:rsid w:val="00107D6C"/>
    <w:rsid w:val="00107FD5"/>
    <w:rsid w:val="00110405"/>
    <w:rsid w:val="001108B2"/>
    <w:rsid w:val="001114A2"/>
    <w:rsid w:val="00111F44"/>
    <w:rsid w:val="00112082"/>
    <w:rsid w:val="001131BB"/>
    <w:rsid w:val="00113354"/>
    <w:rsid w:val="0011373F"/>
    <w:rsid w:val="0011386D"/>
    <w:rsid w:val="00113FD3"/>
    <w:rsid w:val="0011493D"/>
    <w:rsid w:val="00115532"/>
    <w:rsid w:val="00115731"/>
    <w:rsid w:val="00115D3E"/>
    <w:rsid w:val="00116D48"/>
    <w:rsid w:val="001173C9"/>
    <w:rsid w:val="00120629"/>
    <w:rsid w:val="0012132F"/>
    <w:rsid w:val="001213DB"/>
    <w:rsid w:val="00121529"/>
    <w:rsid w:val="0012186D"/>
    <w:rsid w:val="0012305C"/>
    <w:rsid w:val="001235F3"/>
    <w:rsid w:val="00123F80"/>
    <w:rsid w:val="00125180"/>
    <w:rsid w:val="001251E6"/>
    <w:rsid w:val="00125496"/>
    <w:rsid w:val="0012550C"/>
    <w:rsid w:val="00127E42"/>
    <w:rsid w:val="0013034F"/>
    <w:rsid w:val="00130BE3"/>
    <w:rsid w:val="00130E61"/>
    <w:rsid w:val="0013187A"/>
    <w:rsid w:val="00132217"/>
    <w:rsid w:val="001336B8"/>
    <w:rsid w:val="00133B71"/>
    <w:rsid w:val="00133EF6"/>
    <w:rsid w:val="001343AC"/>
    <w:rsid w:val="001347F4"/>
    <w:rsid w:val="00134E09"/>
    <w:rsid w:val="00135039"/>
    <w:rsid w:val="00135D26"/>
    <w:rsid w:val="00136DCE"/>
    <w:rsid w:val="00137B13"/>
    <w:rsid w:val="0014023F"/>
    <w:rsid w:val="001419BA"/>
    <w:rsid w:val="00141A57"/>
    <w:rsid w:val="0014254E"/>
    <w:rsid w:val="00142CC0"/>
    <w:rsid w:val="00143324"/>
    <w:rsid w:val="001435C3"/>
    <w:rsid w:val="001437DE"/>
    <w:rsid w:val="00144B3D"/>
    <w:rsid w:val="00144B46"/>
    <w:rsid w:val="00145218"/>
    <w:rsid w:val="00147981"/>
    <w:rsid w:val="00147CA1"/>
    <w:rsid w:val="00150057"/>
    <w:rsid w:val="00150943"/>
    <w:rsid w:val="00150B40"/>
    <w:rsid w:val="0015127D"/>
    <w:rsid w:val="00151A7B"/>
    <w:rsid w:val="00152883"/>
    <w:rsid w:val="00152CA2"/>
    <w:rsid w:val="001542AD"/>
    <w:rsid w:val="00155EAE"/>
    <w:rsid w:val="001572DD"/>
    <w:rsid w:val="00157B5B"/>
    <w:rsid w:val="001611FC"/>
    <w:rsid w:val="00161373"/>
    <w:rsid w:val="0016157D"/>
    <w:rsid w:val="0016214F"/>
    <w:rsid w:val="00162D82"/>
    <w:rsid w:val="0016355F"/>
    <w:rsid w:val="001636BE"/>
    <w:rsid w:val="0016436E"/>
    <w:rsid w:val="001644C1"/>
    <w:rsid w:val="00164584"/>
    <w:rsid w:val="00165679"/>
    <w:rsid w:val="001659A1"/>
    <w:rsid w:val="001667E8"/>
    <w:rsid w:val="00170EAB"/>
    <w:rsid w:val="001711DE"/>
    <w:rsid w:val="001712F4"/>
    <w:rsid w:val="00171C22"/>
    <w:rsid w:val="00172135"/>
    <w:rsid w:val="0017379F"/>
    <w:rsid w:val="0017407E"/>
    <w:rsid w:val="00176704"/>
    <w:rsid w:val="00181472"/>
    <w:rsid w:val="00181594"/>
    <w:rsid w:val="00181A77"/>
    <w:rsid w:val="00183408"/>
    <w:rsid w:val="00183E41"/>
    <w:rsid w:val="001843D3"/>
    <w:rsid w:val="00184C1C"/>
    <w:rsid w:val="00185E5D"/>
    <w:rsid w:val="00186369"/>
    <w:rsid w:val="001867AB"/>
    <w:rsid w:val="0019145F"/>
    <w:rsid w:val="001921B3"/>
    <w:rsid w:val="00193694"/>
    <w:rsid w:val="001961F2"/>
    <w:rsid w:val="00197352"/>
    <w:rsid w:val="001A0238"/>
    <w:rsid w:val="001A0F18"/>
    <w:rsid w:val="001A12F9"/>
    <w:rsid w:val="001A2021"/>
    <w:rsid w:val="001A255D"/>
    <w:rsid w:val="001A25BF"/>
    <w:rsid w:val="001A2FC9"/>
    <w:rsid w:val="001A554D"/>
    <w:rsid w:val="001A5741"/>
    <w:rsid w:val="001A75AD"/>
    <w:rsid w:val="001A78FB"/>
    <w:rsid w:val="001A7BB4"/>
    <w:rsid w:val="001A7D39"/>
    <w:rsid w:val="001B0B2D"/>
    <w:rsid w:val="001B0F84"/>
    <w:rsid w:val="001B1523"/>
    <w:rsid w:val="001B191B"/>
    <w:rsid w:val="001B25EC"/>
    <w:rsid w:val="001B2DA7"/>
    <w:rsid w:val="001B34FC"/>
    <w:rsid w:val="001B3D08"/>
    <w:rsid w:val="001B3E5D"/>
    <w:rsid w:val="001B4140"/>
    <w:rsid w:val="001B69D6"/>
    <w:rsid w:val="001B7108"/>
    <w:rsid w:val="001B7368"/>
    <w:rsid w:val="001B76CE"/>
    <w:rsid w:val="001B7B8C"/>
    <w:rsid w:val="001C02BE"/>
    <w:rsid w:val="001C0E45"/>
    <w:rsid w:val="001C1451"/>
    <w:rsid w:val="001C15AC"/>
    <w:rsid w:val="001C24F4"/>
    <w:rsid w:val="001C2529"/>
    <w:rsid w:val="001C4B7F"/>
    <w:rsid w:val="001C62BB"/>
    <w:rsid w:val="001C67E0"/>
    <w:rsid w:val="001D0BBC"/>
    <w:rsid w:val="001D1EF6"/>
    <w:rsid w:val="001D1F0E"/>
    <w:rsid w:val="001D201C"/>
    <w:rsid w:val="001D2447"/>
    <w:rsid w:val="001D3333"/>
    <w:rsid w:val="001D58E8"/>
    <w:rsid w:val="001D6DDA"/>
    <w:rsid w:val="001E0861"/>
    <w:rsid w:val="001E0A38"/>
    <w:rsid w:val="001E0A3E"/>
    <w:rsid w:val="001E2713"/>
    <w:rsid w:val="001E275D"/>
    <w:rsid w:val="001E297D"/>
    <w:rsid w:val="001E3C26"/>
    <w:rsid w:val="001E3F23"/>
    <w:rsid w:val="001E46CA"/>
    <w:rsid w:val="001E513F"/>
    <w:rsid w:val="001E5610"/>
    <w:rsid w:val="001E5720"/>
    <w:rsid w:val="001E5F5E"/>
    <w:rsid w:val="001E6FE1"/>
    <w:rsid w:val="001E7540"/>
    <w:rsid w:val="001E75A9"/>
    <w:rsid w:val="001E7689"/>
    <w:rsid w:val="001F0CA2"/>
    <w:rsid w:val="001F1483"/>
    <w:rsid w:val="001F1EA7"/>
    <w:rsid w:val="001F23B0"/>
    <w:rsid w:val="001F37BF"/>
    <w:rsid w:val="001F42F2"/>
    <w:rsid w:val="001F54CC"/>
    <w:rsid w:val="001F550E"/>
    <w:rsid w:val="001F7A35"/>
    <w:rsid w:val="001F7BD1"/>
    <w:rsid w:val="00201C22"/>
    <w:rsid w:val="00201D25"/>
    <w:rsid w:val="0020388A"/>
    <w:rsid w:val="00203A7D"/>
    <w:rsid w:val="00205042"/>
    <w:rsid w:val="00205658"/>
    <w:rsid w:val="00205720"/>
    <w:rsid w:val="00205B53"/>
    <w:rsid w:val="002108AC"/>
    <w:rsid w:val="00211DD2"/>
    <w:rsid w:val="00216322"/>
    <w:rsid w:val="0021678D"/>
    <w:rsid w:val="00216C9E"/>
    <w:rsid w:val="00217698"/>
    <w:rsid w:val="00217CBA"/>
    <w:rsid w:val="002203AD"/>
    <w:rsid w:val="00220E07"/>
    <w:rsid w:val="002210A3"/>
    <w:rsid w:val="00222007"/>
    <w:rsid w:val="0022219A"/>
    <w:rsid w:val="002226AE"/>
    <w:rsid w:val="002237B1"/>
    <w:rsid w:val="00223A8F"/>
    <w:rsid w:val="00224F65"/>
    <w:rsid w:val="00225AF7"/>
    <w:rsid w:val="002273FC"/>
    <w:rsid w:val="00227C73"/>
    <w:rsid w:val="00230610"/>
    <w:rsid w:val="002332EB"/>
    <w:rsid w:val="00233C9E"/>
    <w:rsid w:val="0023471B"/>
    <w:rsid w:val="002357FD"/>
    <w:rsid w:val="00235C15"/>
    <w:rsid w:val="00237471"/>
    <w:rsid w:val="00240553"/>
    <w:rsid w:val="00240C82"/>
    <w:rsid w:val="00240D0F"/>
    <w:rsid w:val="00240D23"/>
    <w:rsid w:val="00241F02"/>
    <w:rsid w:val="00241F74"/>
    <w:rsid w:val="00243919"/>
    <w:rsid w:val="00245C5A"/>
    <w:rsid w:val="002464FE"/>
    <w:rsid w:val="002467AD"/>
    <w:rsid w:val="00246C88"/>
    <w:rsid w:val="002473C4"/>
    <w:rsid w:val="0024766F"/>
    <w:rsid w:val="00247DF4"/>
    <w:rsid w:val="002512CA"/>
    <w:rsid w:val="002516B9"/>
    <w:rsid w:val="002517F2"/>
    <w:rsid w:val="00253A3F"/>
    <w:rsid w:val="002547CA"/>
    <w:rsid w:val="0025520B"/>
    <w:rsid w:val="00257F84"/>
    <w:rsid w:val="00260937"/>
    <w:rsid w:val="00260EDE"/>
    <w:rsid w:val="0026214E"/>
    <w:rsid w:val="002623C8"/>
    <w:rsid w:val="00263532"/>
    <w:rsid w:val="00263B6A"/>
    <w:rsid w:val="00264C2C"/>
    <w:rsid w:val="00265C22"/>
    <w:rsid w:val="00265F8D"/>
    <w:rsid w:val="00266512"/>
    <w:rsid w:val="00266D05"/>
    <w:rsid w:val="00266E82"/>
    <w:rsid w:val="00266F03"/>
    <w:rsid w:val="00270255"/>
    <w:rsid w:val="002706A6"/>
    <w:rsid w:val="00270A68"/>
    <w:rsid w:val="00270CBD"/>
    <w:rsid w:val="00270D32"/>
    <w:rsid w:val="0027131F"/>
    <w:rsid w:val="002716EB"/>
    <w:rsid w:val="002726ED"/>
    <w:rsid w:val="00273F55"/>
    <w:rsid w:val="00274188"/>
    <w:rsid w:val="00274B95"/>
    <w:rsid w:val="00275D9B"/>
    <w:rsid w:val="0027714A"/>
    <w:rsid w:val="00277256"/>
    <w:rsid w:val="00277603"/>
    <w:rsid w:val="00277B12"/>
    <w:rsid w:val="00277BC1"/>
    <w:rsid w:val="00280891"/>
    <w:rsid w:val="00280A48"/>
    <w:rsid w:val="00280B92"/>
    <w:rsid w:val="00281F12"/>
    <w:rsid w:val="00283790"/>
    <w:rsid w:val="00284B63"/>
    <w:rsid w:val="00285066"/>
    <w:rsid w:val="00286D78"/>
    <w:rsid w:val="002870F7"/>
    <w:rsid w:val="00287732"/>
    <w:rsid w:val="0029000C"/>
    <w:rsid w:val="00290409"/>
    <w:rsid w:val="002905D1"/>
    <w:rsid w:val="0029322D"/>
    <w:rsid w:val="00293D38"/>
    <w:rsid w:val="00296E51"/>
    <w:rsid w:val="0029710A"/>
    <w:rsid w:val="002A0474"/>
    <w:rsid w:val="002A0BCB"/>
    <w:rsid w:val="002A123F"/>
    <w:rsid w:val="002A138C"/>
    <w:rsid w:val="002A197C"/>
    <w:rsid w:val="002A20E2"/>
    <w:rsid w:val="002A2112"/>
    <w:rsid w:val="002A2EF4"/>
    <w:rsid w:val="002A36B8"/>
    <w:rsid w:val="002A5044"/>
    <w:rsid w:val="002A5B32"/>
    <w:rsid w:val="002A6F74"/>
    <w:rsid w:val="002A7A07"/>
    <w:rsid w:val="002A7A0F"/>
    <w:rsid w:val="002B0FD7"/>
    <w:rsid w:val="002B1B93"/>
    <w:rsid w:val="002B25B2"/>
    <w:rsid w:val="002B27FF"/>
    <w:rsid w:val="002B293C"/>
    <w:rsid w:val="002B450D"/>
    <w:rsid w:val="002B48B5"/>
    <w:rsid w:val="002B4A4F"/>
    <w:rsid w:val="002B4F6E"/>
    <w:rsid w:val="002B5726"/>
    <w:rsid w:val="002B6F48"/>
    <w:rsid w:val="002B79E1"/>
    <w:rsid w:val="002B7D1C"/>
    <w:rsid w:val="002B7F39"/>
    <w:rsid w:val="002C0904"/>
    <w:rsid w:val="002C0E29"/>
    <w:rsid w:val="002C15F1"/>
    <w:rsid w:val="002C2D10"/>
    <w:rsid w:val="002C2DCC"/>
    <w:rsid w:val="002C4337"/>
    <w:rsid w:val="002C4ED2"/>
    <w:rsid w:val="002C5BF6"/>
    <w:rsid w:val="002C6094"/>
    <w:rsid w:val="002C6BA8"/>
    <w:rsid w:val="002C6FD8"/>
    <w:rsid w:val="002C7005"/>
    <w:rsid w:val="002C7031"/>
    <w:rsid w:val="002C7D7A"/>
    <w:rsid w:val="002D1319"/>
    <w:rsid w:val="002D260F"/>
    <w:rsid w:val="002D282D"/>
    <w:rsid w:val="002D348E"/>
    <w:rsid w:val="002D44CB"/>
    <w:rsid w:val="002D48D9"/>
    <w:rsid w:val="002D5D70"/>
    <w:rsid w:val="002D5EF4"/>
    <w:rsid w:val="002D613F"/>
    <w:rsid w:val="002D6571"/>
    <w:rsid w:val="002E36DC"/>
    <w:rsid w:val="002E3C31"/>
    <w:rsid w:val="002E4188"/>
    <w:rsid w:val="002E4CEF"/>
    <w:rsid w:val="002E4D01"/>
    <w:rsid w:val="002E540D"/>
    <w:rsid w:val="002E712F"/>
    <w:rsid w:val="002E78AD"/>
    <w:rsid w:val="002E790C"/>
    <w:rsid w:val="002E7E75"/>
    <w:rsid w:val="002F3B2E"/>
    <w:rsid w:val="002F4C14"/>
    <w:rsid w:val="002F4D16"/>
    <w:rsid w:val="002F4FF0"/>
    <w:rsid w:val="002F5C7D"/>
    <w:rsid w:val="002F68EF"/>
    <w:rsid w:val="002F6D37"/>
    <w:rsid w:val="002F6EDD"/>
    <w:rsid w:val="002F755D"/>
    <w:rsid w:val="002F762C"/>
    <w:rsid w:val="002F7C11"/>
    <w:rsid w:val="002F7FEC"/>
    <w:rsid w:val="00300A84"/>
    <w:rsid w:val="0030227C"/>
    <w:rsid w:val="00302525"/>
    <w:rsid w:val="00303E8B"/>
    <w:rsid w:val="00304DE2"/>
    <w:rsid w:val="00305105"/>
    <w:rsid w:val="00305EF9"/>
    <w:rsid w:val="003068AD"/>
    <w:rsid w:val="00306DE9"/>
    <w:rsid w:val="00307B19"/>
    <w:rsid w:val="0031038C"/>
    <w:rsid w:val="00310B01"/>
    <w:rsid w:val="00310C84"/>
    <w:rsid w:val="00310FA1"/>
    <w:rsid w:val="0031205A"/>
    <w:rsid w:val="00312AA2"/>
    <w:rsid w:val="00312C35"/>
    <w:rsid w:val="00312DEB"/>
    <w:rsid w:val="0031322D"/>
    <w:rsid w:val="00313A7E"/>
    <w:rsid w:val="00314375"/>
    <w:rsid w:val="00314563"/>
    <w:rsid w:val="00314702"/>
    <w:rsid w:val="00314936"/>
    <w:rsid w:val="00314D61"/>
    <w:rsid w:val="003153CD"/>
    <w:rsid w:val="00316E0E"/>
    <w:rsid w:val="003206EF"/>
    <w:rsid w:val="00320C25"/>
    <w:rsid w:val="0032109A"/>
    <w:rsid w:val="00322523"/>
    <w:rsid w:val="0032252B"/>
    <w:rsid w:val="0032321C"/>
    <w:rsid w:val="0032348F"/>
    <w:rsid w:val="00325A33"/>
    <w:rsid w:val="00326380"/>
    <w:rsid w:val="0032663D"/>
    <w:rsid w:val="00326CF4"/>
    <w:rsid w:val="00326D2A"/>
    <w:rsid w:val="0033045B"/>
    <w:rsid w:val="003305FA"/>
    <w:rsid w:val="00330D71"/>
    <w:rsid w:val="00332C75"/>
    <w:rsid w:val="00334118"/>
    <w:rsid w:val="003358F0"/>
    <w:rsid w:val="0033597C"/>
    <w:rsid w:val="00336DDC"/>
    <w:rsid w:val="00340520"/>
    <w:rsid w:val="00340915"/>
    <w:rsid w:val="00341618"/>
    <w:rsid w:val="003422C2"/>
    <w:rsid w:val="00342492"/>
    <w:rsid w:val="0034301A"/>
    <w:rsid w:val="00343851"/>
    <w:rsid w:val="003445CF"/>
    <w:rsid w:val="0034561F"/>
    <w:rsid w:val="00346D33"/>
    <w:rsid w:val="00350368"/>
    <w:rsid w:val="00350DE6"/>
    <w:rsid w:val="00351F0D"/>
    <w:rsid w:val="0035316D"/>
    <w:rsid w:val="0035318C"/>
    <w:rsid w:val="003532D8"/>
    <w:rsid w:val="003559B8"/>
    <w:rsid w:val="00355F83"/>
    <w:rsid w:val="00360587"/>
    <w:rsid w:val="00360A1C"/>
    <w:rsid w:val="00360B67"/>
    <w:rsid w:val="00361B8D"/>
    <w:rsid w:val="003627C6"/>
    <w:rsid w:val="0036429E"/>
    <w:rsid w:val="0036481C"/>
    <w:rsid w:val="00364A1F"/>
    <w:rsid w:val="00365508"/>
    <w:rsid w:val="00367534"/>
    <w:rsid w:val="0037191B"/>
    <w:rsid w:val="00371C37"/>
    <w:rsid w:val="00371E25"/>
    <w:rsid w:val="00371FCC"/>
    <w:rsid w:val="0037219F"/>
    <w:rsid w:val="00372A6A"/>
    <w:rsid w:val="00373893"/>
    <w:rsid w:val="00374F81"/>
    <w:rsid w:val="0037683F"/>
    <w:rsid w:val="00376BAC"/>
    <w:rsid w:val="00376BEB"/>
    <w:rsid w:val="00377175"/>
    <w:rsid w:val="00380512"/>
    <w:rsid w:val="00380C39"/>
    <w:rsid w:val="00382324"/>
    <w:rsid w:val="00382529"/>
    <w:rsid w:val="003829CF"/>
    <w:rsid w:val="003832BE"/>
    <w:rsid w:val="003833B7"/>
    <w:rsid w:val="00383B34"/>
    <w:rsid w:val="00384147"/>
    <w:rsid w:val="003843A8"/>
    <w:rsid w:val="00384762"/>
    <w:rsid w:val="00384DF7"/>
    <w:rsid w:val="00385B4A"/>
    <w:rsid w:val="00385C3D"/>
    <w:rsid w:val="00386A1C"/>
    <w:rsid w:val="003870F3"/>
    <w:rsid w:val="0038761B"/>
    <w:rsid w:val="0038762C"/>
    <w:rsid w:val="00390112"/>
    <w:rsid w:val="003905FF"/>
    <w:rsid w:val="00390BB7"/>
    <w:rsid w:val="00391F34"/>
    <w:rsid w:val="00392510"/>
    <w:rsid w:val="003931E2"/>
    <w:rsid w:val="00393C39"/>
    <w:rsid w:val="00394503"/>
    <w:rsid w:val="00394711"/>
    <w:rsid w:val="0039509D"/>
    <w:rsid w:val="00395221"/>
    <w:rsid w:val="0039557E"/>
    <w:rsid w:val="00395ED4"/>
    <w:rsid w:val="00396FB9"/>
    <w:rsid w:val="00397646"/>
    <w:rsid w:val="00397D11"/>
    <w:rsid w:val="00397D7B"/>
    <w:rsid w:val="003A0D8B"/>
    <w:rsid w:val="003A1440"/>
    <w:rsid w:val="003A17EE"/>
    <w:rsid w:val="003A1915"/>
    <w:rsid w:val="003A197B"/>
    <w:rsid w:val="003A1E46"/>
    <w:rsid w:val="003A1F4E"/>
    <w:rsid w:val="003A2F38"/>
    <w:rsid w:val="003A3195"/>
    <w:rsid w:val="003A3EE9"/>
    <w:rsid w:val="003A4980"/>
    <w:rsid w:val="003A5A35"/>
    <w:rsid w:val="003A5B65"/>
    <w:rsid w:val="003A5F6A"/>
    <w:rsid w:val="003A6D71"/>
    <w:rsid w:val="003B049A"/>
    <w:rsid w:val="003B0709"/>
    <w:rsid w:val="003B160F"/>
    <w:rsid w:val="003B24B8"/>
    <w:rsid w:val="003B290E"/>
    <w:rsid w:val="003B39FA"/>
    <w:rsid w:val="003B5256"/>
    <w:rsid w:val="003B66E0"/>
    <w:rsid w:val="003B6DAC"/>
    <w:rsid w:val="003C129E"/>
    <w:rsid w:val="003C14BA"/>
    <w:rsid w:val="003C2948"/>
    <w:rsid w:val="003C2A84"/>
    <w:rsid w:val="003C3979"/>
    <w:rsid w:val="003C3A66"/>
    <w:rsid w:val="003C40C1"/>
    <w:rsid w:val="003C4C68"/>
    <w:rsid w:val="003C512D"/>
    <w:rsid w:val="003C7B4C"/>
    <w:rsid w:val="003C7E7C"/>
    <w:rsid w:val="003D013B"/>
    <w:rsid w:val="003D0E8B"/>
    <w:rsid w:val="003D1583"/>
    <w:rsid w:val="003D2CB9"/>
    <w:rsid w:val="003D310F"/>
    <w:rsid w:val="003D420F"/>
    <w:rsid w:val="003D42A9"/>
    <w:rsid w:val="003D4A26"/>
    <w:rsid w:val="003D6789"/>
    <w:rsid w:val="003D7B7A"/>
    <w:rsid w:val="003E0B2B"/>
    <w:rsid w:val="003E283A"/>
    <w:rsid w:val="003E2BAB"/>
    <w:rsid w:val="003E2D78"/>
    <w:rsid w:val="003E4AFD"/>
    <w:rsid w:val="003E4C62"/>
    <w:rsid w:val="003E5843"/>
    <w:rsid w:val="003E6039"/>
    <w:rsid w:val="003E6167"/>
    <w:rsid w:val="003E66BD"/>
    <w:rsid w:val="003E6A92"/>
    <w:rsid w:val="003E784F"/>
    <w:rsid w:val="003F04AB"/>
    <w:rsid w:val="003F0EBE"/>
    <w:rsid w:val="003F4113"/>
    <w:rsid w:val="003F4ADD"/>
    <w:rsid w:val="003F52F1"/>
    <w:rsid w:val="003F5CAB"/>
    <w:rsid w:val="003F6D42"/>
    <w:rsid w:val="004017A3"/>
    <w:rsid w:val="00402E65"/>
    <w:rsid w:val="00402F5E"/>
    <w:rsid w:val="004035A0"/>
    <w:rsid w:val="00403F9D"/>
    <w:rsid w:val="00404458"/>
    <w:rsid w:val="004049D7"/>
    <w:rsid w:val="00404AC9"/>
    <w:rsid w:val="00405B93"/>
    <w:rsid w:val="00406181"/>
    <w:rsid w:val="0040737F"/>
    <w:rsid w:val="00410104"/>
    <w:rsid w:val="0041070F"/>
    <w:rsid w:val="004107F2"/>
    <w:rsid w:val="00410F81"/>
    <w:rsid w:val="00410FF1"/>
    <w:rsid w:val="00411E41"/>
    <w:rsid w:val="00411E5C"/>
    <w:rsid w:val="0041452A"/>
    <w:rsid w:val="00414766"/>
    <w:rsid w:val="00414B09"/>
    <w:rsid w:val="00415A35"/>
    <w:rsid w:val="0041727D"/>
    <w:rsid w:val="00417F0C"/>
    <w:rsid w:val="00420F28"/>
    <w:rsid w:val="00421555"/>
    <w:rsid w:val="00422F68"/>
    <w:rsid w:val="0042313B"/>
    <w:rsid w:val="00423F96"/>
    <w:rsid w:val="00424F79"/>
    <w:rsid w:val="00425363"/>
    <w:rsid w:val="00426F17"/>
    <w:rsid w:val="004278BE"/>
    <w:rsid w:val="00430635"/>
    <w:rsid w:val="00431E50"/>
    <w:rsid w:val="00432241"/>
    <w:rsid w:val="00432AB7"/>
    <w:rsid w:val="00432DB6"/>
    <w:rsid w:val="004340FF"/>
    <w:rsid w:val="00434779"/>
    <w:rsid w:val="00435060"/>
    <w:rsid w:val="004367B3"/>
    <w:rsid w:val="004372BF"/>
    <w:rsid w:val="004414CA"/>
    <w:rsid w:val="00441F54"/>
    <w:rsid w:val="00441FE0"/>
    <w:rsid w:val="00442E0B"/>
    <w:rsid w:val="00443490"/>
    <w:rsid w:val="00444632"/>
    <w:rsid w:val="00447311"/>
    <w:rsid w:val="0044737D"/>
    <w:rsid w:val="00447871"/>
    <w:rsid w:val="00450797"/>
    <w:rsid w:val="00453DE1"/>
    <w:rsid w:val="00453E3F"/>
    <w:rsid w:val="004544F9"/>
    <w:rsid w:val="00454D1C"/>
    <w:rsid w:val="00455117"/>
    <w:rsid w:val="004562AF"/>
    <w:rsid w:val="00456C03"/>
    <w:rsid w:val="00456E6A"/>
    <w:rsid w:val="004602BF"/>
    <w:rsid w:val="00461D4F"/>
    <w:rsid w:val="004624E9"/>
    <w:rsid w:val="00462834"/>
    <w:rsid w:val="004636D4"/>
    <w:rsid w:val="004646EA"/>
    <w:rsid w:val="00464D12"/>
    <w:rsid w:val="00466302"/>
    <w:rsid w:val="004664B0"/>
    <w:rsid w:val="00467288"/>
    <w:rsid w:val="00470538"/>
    <w:rsid w:val="004708C4"/>
    <w:rsid w:val="00470958"/>
    <w:rsid w:val="00470FD0"/>
    <w:rsid w:val="00471B71"/>
    <w:rsid w:val="004726DD"/>
    <w:rsid w:val="00473108"/>
    <w:rsid w:val="0047347E"/>
    <w:rsid w:val="00474301"/>
    <w:rsid w:val="00474AD8"/>
    <w:rsid w:val="00474F62"/>
    <w:rsid w:val="0047609D"/>
    <w:rsid w:val="004765B6"/>
    <w:rsid w:val="00477979"/>
    <w:rsid w:val="004801F7"/>
    <w:rsid w:val="00482CF5"/>
    <w:rsid w:val="0048435D"/>
    <w:rsid w:val="00485178"/>
    <w:rsid w:val="00485CCB"/>
    <w:rsid w:val="00486298"/>
    <w:rsid w:val="00486406"/>
    <w:rsid w:val="00486ED1"/>
    <w:rsid w:val="004901A1"/>
    <w:rsid w:val="004903D4"/>
    <w:rsid w:val="00491DEC"/>
    <w:rsid w:val="004924CA"/>
    <w:rsid w:val="004929AF"/>
    <w:rsid w:val="00492AD9"/>
    <w:rsid w:val="0049324C"/>
    <w:rsid w:val="00493591"/>
    <w:rsid w:val="00493BE6"/>
    <w:rsid w:val="00493FB5"/>
    <w:rsid w:val="004946C2"/>
    <w:rsid w:val="0049703D"/>
    <w:rsid w:val="004973EC"/>
    <w:rsid w:val="00497F4F"/>
    <w:rsid w:val="004A09E9"/>
    <w:rsid w:val="004A229B"/>
    <w:rsid w:val="004A2A68"/>
    <w:rsid w:val="004A2F12"/>
    <w:rsid w:val="004A312D"/>
    <w:rsid w:val="004A32CB"/>
    <w:rsid w:val="004A3381"/>
    <w:rsid w:val="004A33D6"/>
    <w:rsid w:val="004A3556"/>
    <w:rsid w:val="004A42BC"/>
    <w:rsid w:val="004A4826"/>
    <w:rsid w:val="004A4A3A"/>
    <w:rsid w:val="004A5D94"/>
    <w:rsid w:val="004A6262"/>
    <w:rsid w:val="004A6506"/>
    <w:rsid w:val="004A7084"/>
    <w:rsid w:val="004B079D"/>
    <w:rsid w:val="004B0F55"/>
    <w:rsid w:val="004B1F50"/>
    <w:rsid w:val="004B3191"/>
    <w:rsid w:val="004B326E"/>
    <w:rsid w:val="004B44DF"/>
    <w:rsid w:val="004B50CC"/>
    <w:rsid w:val="004B66C5"/>
    <w:rsid w:val="004B7936"/>
    <w:rsid w:val="004B7E76"/>
    <w:rsid w:val="004C0C2B"/>
    <w:rsid w:val="004C167E"/>
    <w:rsid w:val="004C2673"/>
    <w:rsid w:val="004C2D6D"/>
    <w:rsid w:val="004C3618"/>
    <w:rsid w:val="004C44B5"/>
    <w:rsid w:val="004C4C66"/>
    <w:rsid w:val="004C6B19"/>
    <w:rsid w:val="004C794D"/>
    <w:rsid w:val="004C7C16"/>
    <w:rsid w:val="004D1140"/>
    <w:rsid w:val="004D3AD5"/>
    <w:rsid w:val="004D487D"/>
    <w:rsid w:val="004D4D0D"/>
    <w:rsid w:val="004D4D0F"/>
    <w:rsid w:val="004D54C9"/>
    <w:rsid w:val="004D5683"/>
    <w:rsid w:val="004E02C2"/>
    <w:rsid w:val="004E1BBC"/>
    <w:rsid w:val="004E2B19"/>
    <w:rsid w:val="004E2F7E"/>
    <w:rsid w:val="004E4D46"/>
    <w:rsid w:val="004E5486"/>
    <w:rsid w:val="004E5723"/>
    <w:rsid w:val="004E5A47"/>
    <w:rsid w:val="004E5BC9"/>
    <w:rsid w:val="004E6753"/>
    <w:rsid w:val="004E6BFC"/>
    <w:rsid w:val="004E750B"/>
    <w:rsid w:val="004F1573"/>
    <w:rsid w:val="004F31C4"/>
    <w:rsid w:val="004F3360"/>
    <w:rsid w:val="004F4303"/>
    <w:rsid w:val="004F4557"/>
    <w:rsid w:val="004F46BA"/>
    <w:rsid w:val="004F503D"/>
    <w:rsid w:val="004F58AB"/>
    <w:rsid w:val="004F5FAC"/>
    <w:rsid w:val="004F66D2"/>
    <w:rsid w:val="004F78AE"/>
    <w:rsid w:val="004F7A05"/>
    <w:rsid w:val="005006C6"/>
    <w:rsid w:val="00500833"/>
    <w:rsid w:val="0050195E"/>
    <w:rsid w:val="00504681"/>
    <w:rsid w:val="00507E56"/>
    <w:rsid w:val="0051085D"/>
    <w:rsid w:val="00510AA1"/>
    <w:rsid w:val="00512299"/>
    <w:rsid w:val="00512E16"/>
    <w:rsid w:val="00512E29"/>
    <w:rsid w:val="0051330E"/>
    <w:rsid w:val="00513DAA"/>
    <w:rsid w:val="00514C42"/>
    <w:rsid w:val="00514CB6"/>
    <w:rsid w:val="005159BA"/>
    <w:rsid w:val="00516714"/>
    <w:rsid w:val="005174F7"/>
    <w:rsid w:val="00520685"/>
    <w:rsid w:val="00520E33"/>
    <w:rsid w:val="00520EF0"/>
    <w:rsid w:val="00521634"/>
    <w:rsid w:val="00521A9F"/>
    <w:rsid w:val="005224BE"/>
    <w:rsid w:val="00523193"/>
    <w:rsid w:val="00523E72"/>
    <w:rsid w:val="00525237"/>
    <w:rsid w:val="00527644"/>
    <w:rsid w:val="00527874"/>
    <w:rsid w:val="005308B9"/>
    <w:rsid w:val="00530EF1"/>
    <w:rsid w:val="005319C4"/>
    <w:rsid w:val="005329C6"/>
    <w:rsid w:val="00532F40"/>
    <w:rsid w:val="00534B4B"/>
    <w:rsid w:val="00534C7B"/>
    <w:rsid w:val="00534D75"/>
    <w:rsid w:val="00534F4A"/>
    <w:rsid w:val="0053568C"/>
    <w:rsid w:val="0053681B"/>
    <w:rsid w:val="00537CE8"/>
    <w:rsid w:val="00540031"/>
    <w:rsid w:val="0054016A"/>
    <w:rsid w:val="005407FE"/>
    <w:rsid w:val="00540920"/>
    <w:rsid w:val="0054258C"/>
    <w:rsid w:val="0054294B"/>
    <w:rsid w:val="00542F1B"/>
    <w:rsid w:val="00543DFF"/>
    <w:rsid w:val="00544620"/>
    <w:rsid w:val="00544D78"/>
    <w:rsid w:val="005451E7"/>
    <w:rsid w:val="00545323"/>
    <w:rsid w:val="0054548B"/>
    <w:rsid w:val="00545792"/>
    <w:rsid w:val="00545A32"/>
    <w:rsid w:val="00546EC8"/>
    <w:rsid w:val="00547F66"/>
    <w:rsid w:val="00550F28"/>
    <w:rsid w:val="00552D48"/>
    <w:rsid w:val="00552E25"/>
    <w:rsid w:val="00553242"/>
    <w:rsid w:val="005539B7"/>
    <w:rsid w:val="005539F7"/>
    <w:rsid w:val="0055450F"/>
    <w:rsid w:val="00554C06"/>
    <w:rsid w:val="0055690E"/>
    <w:rsid w:val="005571C6"/>
    <w:rsid w:val="00557DC2"/>
    <w:rsid w:val="00557E22"/>
    <w:rsid w:val="005608C5"/>
    <w:rsid w:val="00561888"/>
    <w:rsid w:val="00561E8B"/>
    <w:rsid w:val="005623F2"/>
    <w:rsid w:val="00562712"/>
    <w:rsid w:val="00562793"/>
    <w:rsid w:val="00562F70"/>
    <w:rsid w:val="005633BE"/>
    <w:rsid w:val="00564D15"/>
    <w:rsid w:val="00566086"/>
    <w:rsid w:val="00566813"/>
    <w:rsid w:val="00566B4A"/>
    <w:rsid w:val="005676BF"/>
    <w:rsid w:val="00571098"/>
    <w:rsid w:val="00571350"/>
    <w:rsid w:val="00571360"/>
    <w:rsid w:val="005726A4"/>
    <w:rsid w:val="00572C83"/>
    <w:rsid w:val="00574860"/>
    <w:rsid w:val="00574E7A"/>
    <w:rsid w:val="0057533F"/>
    <w:rsid w:val="00575DFE"/>
    <w:rsid w:val="00576943"/>
    <w:rsid w:val="00576F7E"/>
    <w:rsid w:val="005775B1"/>
    <w:rsid w:val="005800BC"/>
    <w:rsid w:val="005802A6"/>
    <w:rsid w:val="00580EE1"/>
    <w:rsid w:val="005810CE"/>
    <w:rsid w:val="00581343"/>
    <w:rsid w:val="005813A9"/>
    <w:rsid w:val="005824D8"/>
    <w:rsid w:val="005829E5"/>
    <w:rsid w:val="00584EAB"/>
    <w:rsid w:val="00585C43"/>
    <w:rsid w:val="005864EB"/>
    <w:rsid w:val="0058651C"/>
    <w:rsid w:val="005866AC"/>
    <w:rsid w:val="005866C3"/>
    <w:rsid w:val="0058674F"/>
    <w:rsid w:val="00587FD4"/>
    <w:rsid w:val="00590CC3"/>
    <w:rsid w:val="00591417"/>
    <w:rsid w:val="00591759"/>
    <w:rsid w:val="0059276E"/>
    <w:rsid w:val="00593556"/>
    <w:rsid w:val="00594498"/>
    <w:rsid w:val="00595877"/>
    <w:rsid w:val="00596865"/>
    <w:rsid w:val="00596E2C"/>
    <w:rsid w:val="005A0670"/>
    <w:rsid w:val="005A085C"/>
    <w:rsid w:val="005A093A"/>
    <w:rsid w:val="005A0CF5"/>
    <w:rsid w:val="005A186A"/>
    <w:rsid w:val="005A256D"/>
    <w:rsid w:val="005A3162"/>
    <w:rsid w:val="005A5C6F"/>
    <w:rsid w:val="005A6CBE"/>
    <w:rsid w:val="005A7026"/>
    <w:rsid w:val="005B11A5"/>
    <w:rsid w:val="005B19C4"/>
    <w:rsid w:val="005B1FD1"/>
    <w:rsid w:val="005B2348"/>
    <w:rsid w:val="005B322F"/>
    <w:rsid w:val="005B38A8"/>
    <w:rsid w:val="005B3CB9"/>
    <w:rsid w:val="005B3DA3"/>
    <w:rsid w:val="005B4007"/>
    <w:rsid w:val="005B6A03"/>
    <w:rsid w:val="005B77B3"/>
    <w:rsid w:val="005B7860"/>
    <w:rsid w:val="005C2123"/>
    <w:rsid w:val="005C2C24"/>
    <w:rsid w:val="005C4BE8"/>
    <w:rsid w:val="005C5191"/>
    <w:rsid w:val="005C6CEA"/>
    <w:rsid w:val="005C773E"/>
    <w:rsid w:val="005C78B1"/>
    <w:rsid w:val="005C7B99"/>
    <w:rsid w:val="005C7CA2"/>
    <w:rsid w:val="005D0004"/>
    <w:rsid w:val="005D0560"/>
    <w:rsid w:val="005D0737"/>
    <w:rsid w:val="005D0AAA"/>
    <w:rsid w:val="005D0BB9"/>
    <w:rsid w:val="005D17AD"/>
    <w:rsid w:val="005D27C5"/>
    <w:rsid w:val="005D3059"/>
    <w:rsid w:val="005D7475"/>
    <w:rsid w:val="005D77DD"/>
    <w:rsid w:val="005D7EDF"/>
    <w:rsid w:val="005D7F44"/>
    <w:rsid w:val="005E0699"/>
    <w:rsid w:val="005E0BB3"/>
    <w:rsid w:val="005E50F8"/>
    <w:rsid w:val="005E58A8"/>
    <w:rsid w:val="005E66ED"/>
    <w:rsid w:val="005E6896"/>
    <w:rsid w:val="005F16AF"/>
    <w:rsid w:val="005F1B2C"/>
    <w:rsid w:val="005F22D9"/>
    <w:rsid w:val="005F2DDB"/>
    <w:rsid w:val="005F3207"/>
    <w:rsid w:val="005F363B"/>
    <w:rsid w:val="005F3AE6"/>
    <w:rsid w:val="005F3BC5"/>
    <w:rsid w:val="005F3DA0"/>
    <w:rsid w:val="005F4E33"/>
    <w:rsid w:val="005F56A3"/>
    <w:rsid w:val="005F58C4"/>
    <w:rsid w:val="005F5FB2"/>
    <w:rsid w:val="005F63F3"/>
    <w:rsid w:val="005F6AC1"/>
    <w:rsid w:val="006011D9"/>
    <w:rsid w:val="0060169E"/>
    <w:rsid w:val="006021B7"/>
    <w:rsid w:val="00602620"/>
    <w:rsid w:val="006034B0"/>
    <w:rsid w:val="00607471"/>
    <w:rsid w:val="00611F13"/>
    <w:rsid w:val="00611F63"/>
    <w:rsid w:val="00612170"/>
    <w:rsid w:val="006128A4"/>
    <w:rsid w:val="00614BBE"/>
    <w:rsid w:val="00614D1A"/>
    <w:rsid w:val="00614EF7"/>
    <w:rsid w:val="00615082"/>
    <w:rsid w:val="0061598C"/>
    <w:rsid w:val="006162AF"/>
    <w:rsid w:val="0061651B"/>
    <w:rsid w:val="00616E4A"/>
    <w:rsid w:val="00617CF1"/>
    <w:rsid w:val="00620781"/>
    <w:rsid w:val="0062151F"/>
    <w:rsid w:val="00621D95"/>
    <w:rsid w:val="00623F64"/>
    <w:rsid w:val="006246AF"/>
    <w:rsid w:val="006248A3"/>
    <w:rsid w:val="00624D83"/>
    <w:rsid w:val="006270F9"/>
    <w:rsid w:val="0062771C"/>
    <w:rsid w:val="006304D4"/>
    <w:rsid w:val="0063054D"/>
    <w:rsid w:val="006312F6"/>
    <w:rsid w:val="00632771"/>
    <w:rsid w:val="0063279C"/>
    <w:rsid w:val="00632921"/>
    <w:rsid w:val="00632AFE"/>
    <w:rsid w:val="00633DA1"/>
    <w:rsid w:val="00633DF4"/>
    <w:rsid w:val="00634A8C"/>
    <w:rsid w:val="00635EBC"/>
    <w:rsid w:val="00636A99"/>
    <w:rsid w:val="00636CC3"/>
    <w:rsid w:val="00636D5F"/>
    <w:rsid w:val="006403A9"/>
    <w:rsid w:val="00640685"/>
    <w:rsid w:val="0064189C"/>
    <w:rsid w:val="006421CE"/>
    <w:rsid w:val="0064292A"/>
    <w:rsid w:val="00642D55"/>
    <w:rsid w:val="00645185"/>
    <w:rsid w:val="00646086"/>
    <w:rsid w:val="006466F7"/>
    <w:rsid w:val="00646CD6"/>
    <w:rsid w:val="00646D9D"/>
    <w:rsid w:val="006500A7"/>
    <w:rsid w:val="00650AEF"/>
    <w:rsid w:val="006510A5"/>
    <w:rsid w:val="00652AD5"/>
    <w:rsid w:val="006536D6"/>
    <w:rsid w:val="00653FA2"/>
    <w:rsid w:val="0065463E"/>
    <w:rsid w:val="006552EC"/>
    <w:rsid w:val="00657F9E"/>
    <w:rsid w:val="00661683"/>
    <w:rsid w:val="0066355E"/>
    <w:rsid w:val="0066468C"/>
    <w:rsid w:val="006646BC"/>
    <w:rsid w:val="006654F7"/>
    <w:rsid w:val="006666FA"/>
    <w:rsid w:val="006667ED"/>
    <w:rsid w:val="00666C4E"/>
    <w:rsid w:val="006673D1"/>
    <w:rsid w:val="00670588"/>
    <w:rsid w:val="00670A10"/>
    <w:rsid w:val="00672043"/>
    <w:rsid w:val="0067268A"/>
    <w:rsid w:val="00674CB1"/>
    <w:rsid w:val="006754CE"/>
    <w:rsid w:val="00677B9A"/>
    <w:rsid w:val="00681A1E"/>
    <w:rsid w:val="00681BC6"/>
    <w:rsid w:val="00681D72"/>
    <w:rsid w:val="006822BD"/>
    <w:rsid w:val="00682B40"/>
    <w:rsid w:val="00683030"/>
    <w:rsid w:val="006849C2"/>
    <w:rsid w:val="00686687"/>
    <w:rsid w:val="00687FB9"/>
    <w:rsid w:val="00690847"/>
    <w:rsid w:val="00690988"/>
    <w:rsid w:val="00691193"/>
    <w:rsid w:val="00691432"/>
    <w:rsid w:val="00692966"/>
    <w:rsid w:val="00692996"/>
    <w:rsid w:val="00693943"/>
    <w:rsid w:val="00693C2F"/>
    <w:rsid w:val="00694D85"/>
    <w:rsid w:val="00695C94"/>
    <w:rsid w:val="00695DA4"/>
    <w:rsid w:val="00695F20"/>
    <w:rsid w:val="00695F2A"/>
    <w:rsid w:val="0069662D"/>
    <w:rsid w:val="006A073D"/>
    <w:rsid w:val="006A09B5"/>
    <w:rsid w:val="006A24C1"/>
    <w:rsid w:val="006A2C88"/>
    <w:rsid w:val="006A2E70"/>
    <w:rsid w:val="006A3796"/>
    <w:rsid w:val="006A4EA4"/>
    <w:rsid w:val="006A5459"/>
    <w:rsid w:val="006A5AB6"/>
    <w:rsid w:val="006A5B6F"/>
    <w:rsid w:val="006A7977"/>
    <w:rsid w:val="006B01FE"/>
    <w:rsid w:val="006B18B5"/>
    <w:rsid w:val="006B20A1"/>
    <w:rsid w:val="006B2E91"/>
    <w:rsid w:val="006B4B2B"/>
    <w:rsid w:val="006B4BA9"/>
    <w:rsid w:val="006B502B"/>
    <w:rsid w:val="006B5CF3"/>
    <w:rsid w:val="006B5F77"/>
    <w:rsid w:val="006B6CE7"/>
    <w:rsid w:val="006C0ACF"/>
    <w:rsid w:val="006C0EC1"/>
    <w:rsid w:val="006C1A56"/>
    <w:rsid w:val="006C26DE"/>
    <w:rsid w:val="006C2B49"/>
    <w:rsid w:val="006C33B5"/>
    <w:rsid w:val="006C39FA"/>
    <w:rsid w:val="006C6A08"/>
    <w:rsid w:val="006C7045"/>
    <w:rsid w:val="006D1484"/>
    <w:rsid w:val="006D2E10"/>
    <w:rsid w:val="006D3250"/>
    <w:rsid w:val="006D36CE"/>
    <w:rsid w:val="006D3FBE"/>
    <w:rsid w:val="006D4100"/>
    <w:rsid w:val="006D7C59"/>
    <w:rsid w:val="006E0BCB"/>
    <w:rsid w:val="006E2468"/>
    <w:rsid w:val="006E2650"/>
    <w:rsid w:val="006E4865"/>
    <w:rsid w:val="006E4E13"/>
    <w:rsid w:val="006E5976"/>
    <w:rsid w:val="006E62EB"/>
    <w:rsid w:val="006E63AB"/>
    <w:rsid w:val="006E7370"/>
    <w:rsid w:val="006F069A"/>
    <w:rsid w:val="006F0EFC"/>
    <w:rsid w:val="006F1B65"/>
    <w:rsid w:val="006F48E2"/>
    <w:rsid w:val="006F59F1"/>
    <w:rsid w:val="006F5A8D"/>
    <w:rsid w:val="006F7497"/>
    <w:rsid w:val="007003C0"/>
    <w:rsid w:val="0070055B"/>
    <w:rsid w:val="00700576"/>
    <w:rsid w:val="00701656"/>
    <w:rsid w:val="007024FE"/>
    <w:rsid w:val="007027E6"/>
    <w:rsid w:val="00703A82"/>
    <w:rsid w:val="0070405C"/>
    <w:rsid w:val="00704B61"/>
    <w:rsid w:val="0070642B"/>
    <w:rsid w:val="00710096"/>
    <w:rsid w:val="00710F91"/>
    <w:rsid w:val="00711A98"/>
    <w:rsid w:val="00711E29"/>
    <w:rsid w:val="00712DD0"/>
    <w:rsid w:val="00713089"/>
    <w:rsid w:val="00713284"/>
    <w:rsid w:val="007135A2"/>
    <w:rsid w:val="0071397D"/>
    <w:rsid w:val="0071542C"/>
    <w:rsid w:val="0071635A"/>
    <w:rsid w:val="00716735"/>
    <w:rsid w:val="007209C8"/>
    <w:rsid w:val="007217B3"/>
    <w:rsid w:val="0072269C"/>
    <w:rsid w:val="007236DE"/>
    <w:rsid w:val="00724B72"/>
    <w:rsid w:val="007255AB"/>
    <w:rsid w:val="00725724"/>
    <w:rsid w:val="007264C3"/>
    <w:rsid w:val="00726B79"/>
    <w:rsid w:val="007273E3"/>
    <w:rsid w:val="007273E6"/>
    <w:rsid w:val="00727BD0"/>
    <w:rsid w:val="00730542"/>
    <w:rsid w:val="007323FC"/>
    <w:rsid w:val="00733384"/>
    <w:rsid w:val="00733501"/>
    <w:rsid w:val="00733E3E"/>
    <w:rsid w:val="00733E60"/>
    <w:rsid w:val="00735EB3"/>
    <w:rsid w:val="007366BD"/>
    <w:rsid w:val="00736936"/>
    <w:rsid w:val="00737376"/>
    <w:rsid w:val="00737D23"/>
    <w:rsid w:val="00740A0C"/>
    <w:rsid w:val="00740B3B"/>
    <w:rsid w:val="007414B2"/>
    <w:rsid w:val="00742812"/>
    <w:rsid w:val="00742A28"/>
    <w:rsid w:val="00742AB9"/>
    <w:rsid w:val="0074358D"/>
    <w:rsid w:val="00743BAC"/>
    <w:rsid w:val="0074584D"/>
    <w:rsid w:val="00745CCA"/>
    <w:rsid w:val="007468FD"/>
    <w:rsid w:val="00746A37"/>
    <w:rsid w:val="00747228"/>
    <w:rsid w:val="00750AA7"/>
    <w:rsid w:val="00751E65"/>
    <w:rsid w:val="00752A00"/>
    <w:rsid w:val="0075311C"/>
    <w:rsid w:val="00756475"/>
    <w:rsid w:val="00756BE9"/>
    <w:rsid w:val="00757658"/>
    <w:rsid w:val="007606B7"/>
    <w:rsid w:val="00760AD7"/>
    <w:rsid w:val="0076127A"/>
    <w:rsid w:val="00762391"/>
    <w:rsid w:val="00763B02"/>
    <w:rsid w:val="0076525D"/>
    <w:rsid w:val="007660A8"/>
    <w:rsid w:val="00766931"/>
    <w:rsid w:val="00767071"/>
    <w:rsid w:val="007672AB"/>
    <w:rsid w:val="0076794C"/>
    <w:rsid w:val="00767C3A"/>
    <w:rsid w:val="007706FC"/>
    <w:rsid w:val="00770E72"/>
    <w:rsid w:val="00770E92"/>
    <w:rsid w:val="00770FE5"/>
    <w:rsid w:val="0077171F"/>
    <w:rsid w:val="007724F3"/>
    <w:rsid w:val="007744AD"/>
    <w:rsid w:val="00775785"/>
    <w:rsid w:val="00776894"/>
    <w:rsid w:val="00776DBF"/>
    <w:rsid w:val="0077711D"/>
    <w:rsid w:val="00777CD6"/>
    <w:rsid w:val="007802BD"/>
    <w:rsid w:val="007802C6"/>
    <w:rsid w:val="0078074B"/>
    <w:rsid w:val="00781266"/>
    <w:rsid w:val="00781678"/>
    <w:rsid w:val="007828F3"/>
    <w:rsid w:val="00782B28"/>
    <w:rsid w:val="007837D0"/>
    <w:rsid w:val="00783862"/>
    <w:rsid w:val="00784907"/>
    <w:rsid w:val="00785B4D"/>
    <w:rsid w:val="00786167"/>
    <w:rsid w:val="0078628B"/>
    <w:rsid w:val="007865A9"/>
    <w:rsid w:val="00787555"/>
    <w:rsid w:val="0079067F"/>
    <w:rsid w:val="0079162B"/>
    <w:rsid w:val="0079165C"/>
    <w:rsid w:val="007919FC"/>
    <w:rsid w:val="00792973"/>
    <w:rsid w:val="00792E70"/>
    <w:rsid w:val="007936D9"/>
    <w:rsid w:val="007937A0"/>
    <w:rsid w:val="00793CFC"/>
    <w:rsid w:val="00794ACA"/>
    <w:rsid w:val="00794AFA"/>
    <w:rsid w:val="007952B7"/>
    <w:rsid w:val="0079538D"/>
    <w:rsid w:val="007953A2"/>
    <w:rsid w:val="00796A03"/>
    <w:rsid w:val="0079785E"/>
    <w:rsid w:val="00797D23"/>
    <w:rsid w:val="007A0DC3"/>
    <w:rsid w:val="007A132A"/>
    <w:rsid w:val="007A1DD5"/>
    <w:rsid w:val="007A25DF"/>
    <w:rsid w:val="007A2DD6"/>
    <w:rsid w:val="007A3353"/>
    <w:rsid w:val="007A3B45"/>
    <w:rsid w:val="007A3F72"/>
    <w:rsid w:val="007A51F6"/>
    <w:rsid w:val="007A5291"/>
    <w:rsid w:val="007B1C49"/>
    <w:rsid w:val="007B4B47"/>
    <w:rsid w:val="007B523B"/>
    <w:rsid w:val="007B56B8"/>
    <w:rsid w:val="007B5D07"/>
    <w:rsid w:val="007B7212"/>
    <w:rsid w:val="007B72B5"/>
    <w:rsid w:val="007C0072"/>
    <w:rsid w:val="007C1E74"/>
    <w:rsid w:val="007C2043"/>
    <w:rsid w:val="007C227F"/>
    <w:rsid w:val="007C290E"/>
    <w:rsid w:val="007C3887"/>
    <w:rsid w:val="007C4CFB"/>
    <w:rsid w:val="007C536C"/>
    <w:rsid w:val="007C7AE6"/>
    <w:rsid w:val="007C7D45"/>
    <w:rsid w:val="007D15A3"/>
    <w:rsid w:val="007D1EB6"/>
    <w:rsid w:val="007D3520"/>
    <w:rsid w:val="007D37C5"/>
    <w:rsid w:val="007D39EE"/>
    <w:rsid w:val="007D42E4"/>
    <w:rsid w:val="007D4563"/>
    <w:rsid w:val="007D4C03"/>
    <w:rsid w:val="007D5A58"/>
    <w:rsid w:val="007D6128"/>
    <w:rsid w:val="007D6CBE"/>
    <w:rsid w:val="007D6EE3"/>
    <w:rsid w:val="007D6EFF"/>
    <w:rsid w:val="007D7660"/>
    <w:rsid w:val="007E0813"/>
    <w:rsid w:val="007E16B3"/>
    <w:rsid w:val="007E2065"/>
    <w:rsid w:val="007E2EE7"/>
    <w:rsid w:val="007E39DB"/>
    <w:rsid w:val="007E39EF"/>
    <w:rsid w:val="007E44A4"/>
    <w:rsid w:val="007E46B4"/>
    <w:rsid w:val="007E55C1"/>
    <w:rsid w:val="007E6DF3"/>
    <w:rsid w:val="007F0FBF"/>
    <w:rsid w:val="007F102D"/>
    <w:rsid w:val="007F17AA"/>
    <w:rsid w:val="007F1C1C"/>
    <w:rsid w:val="007F2E0C"/>
    <w:rsid w:val="007F3255"/>
    <w:rsid w:val="007F4027"/>
    <w:rsid w:val="007F5EB2"/>
    <w:rsid w:val="007F64A4"/>
    <w:rsid w:val="007F76D8"/>
    <w:rsid w:val="008011F1"/>
    <w:rsid w:val="00802052"/>
    <w:rsid w:val="00802D85"/>
    <w:rsid w:val="00803368"/>
    <w:rsid w:val="00804E7D"/>
    <w:rsid w:val="00805055"/>
    <w:rsid w:val="0080621F"/>
    <w:rsid w:val="0080773A"/>
    <w:rsid w:val="00810ECE"/>
    <w:rsid w:val="008111AB"/>
    <w:rsid w:val="008114A2"/>
    <w:rsid w:val="00811610"/>
    <w:rsid w:val="0081274F"/>
    <w:rsid w:val="0081290E"/>
    <w:rsid w:val="008131B3"/>
    <w:rsid w:val="00813E2C"/>
    <w:rsid w:val="008149FD"/>
    <w:rsid w:val="00814FD8"/>
    <w:rsid w:val="0081505A"/>
    <w:rsid w:val="00815595"/>
    <w:rsid w:val="00816968"/>
    <w:rsid w:val="00816DA4"/>
    <w:rsid w:val="00817FB4"/>
    <w:rsid w:val="008201E3"/>
    <w:rsid w:val="008202FF"/>
    <w:rsid w:val="00820E07"/>
    <w:rsid w:val="00820F06"/>
    <w:rsid w:val="008213AF"/>
    <w:rsid w:val="00822B6C"/>
    <w:rsid w:val="008232CB"/>
    <w:rsid w:val="00823444"/>
    <w:rsid w:val="00823974"/>
    <w:rsid w:val="008259CB"/>
    <w:rsid w:val="00826CAF"/>
    <w:rsid w:val="008273B2"/>
    <w:rsid w:val="00827F6D"/>
    <w:rsid w:val="00830733"/>
    <w:rsid w:val="00830F07"/>
    <w:rsid w:val="008316FE"/>
    <w:rsid w:val="008324DC"/>
    <w:rsid w:val="00835A11"/>
    <w:rsid w:val="00835DA0"/>
    <w:rsid w:val="008362E4"/>
    <w:rsid w:val="008367E6"/>
    <w:rsid w:val="008369FF"/>
    <w:rsid w:val="00837374"/>
    <w:rsid w:val="0083781E"/>
    <w:rsid w:val="00837D56"/>
    <w:rsid w:val="00840027"/>
    <w:rsid w:val="00840785"/>
    <w:rsid w:val="00841B8E"/>
    <w:rsid w:val="00843976"/>
    <w:rsid w:val="00843BA6"/>
    <w:rsid w:val="00845568"/>
    <w:rsid w:val="00845BDF"/>
    <w:rsid w:val="00846E2F"/>
    <w:rsid w:val="008475A4"/>
    <w:rsid w:val="00847B0E"/>
    <w:rsid w:val="008500DE"/>
    <w:rsid w:val="0085058A"/>
    <w:rsid w:val="00850669"/>
    <w:rsid w:val="00850734"/>
    <w:rsid w:val="00850B9C"/>
    <w:rsid w:val="008527B1"/>
    <w:rsid w:val="0085407A"/>
    <w:rsid w:val="008579A7"/>
    <w:rsid w:val="00864279"/>
    <w:rsid w:val="008645D8"/>
    <w:rsid w:val="00864653"/>
    <w:rsid w:val="00865520"/>
    <w:rsid w:val="00865D30"/>
    <w:rsid w:val="008662AD"/>
    <w:rsid w:val="008675D3"/>
    <w:rsid w:val="0086799F"/>
    <w:rsid w:val="0087041B"/>
    <w:rsid w:val="00870E61"/>
    <w:rsid w:val="008710BF"/>
    <w:rsid w:val="0087163F"/>
    <w:rsid w:val="00872984"/>
    <w:rsid w:val="00872AE4"/>
    <w:rsid w:val="008730F1"/>
    <w:rsid w:val="00873109"/>
    <w:rsid w:val="00873205"/>
    <w:rsid w:val="00873332"/>
    <w:rsid w:val="008743FC"/>
    <w:rsid w:val="00877E24"/>
    <w:rsid w:val="00877EE2"/>
    <w:rsid w:val="00880043"/>
    <w:rsid w:val="008810E1"/>
    <w:rsid w:val="00881BB8"/>
    <w:rsid w:val="00882F97"/>
    <w:rsid w:val="008842BD"/>
    <w:rsid w:val="00884336"/>
    <w:rsid w:val="0088532A"/>
    <w:rsid w:val="0088541A"/>
    <w:rsid w:val="00886015"/>
    <w:rsid w:val="008867DA"/>
    <w:rsid w:val="00886B54"/>
    <w:rsid w:val="00887459"/>
    <w:rsid w:val="00887AEF"/>
    <w:rsid w:val="008909F8"/>
    <w:rsid w:val="008917DF"/>
    <w:rsid w:val="00891ABB"/>
    <w:rsid w:val="0089312B"/>
    <w:rsid w:val="00893A20"/>
    <w:rsid w:val="00894361"/>
    <w:rsid w:val="0089586E"/>
    <w:rsid w:val="008971E2"/>
    <w:rsid w:val="008A0F55"/>
    <w:rsid w:val="008A224F"/>
    <w:rsid w:val="008A2430"/>
    <w:rsid w:val="008A2A78"/>
    <w:rsid w:val="008A30AE"/>
    <w:rsid w:val="008A447F"/>
    <w:rsid w:val="008A4C30"/>
    <w:rsid w:val="008A4D5F"/>
    <w:rsid w:val="008A52AE"/>
    <w:rsid w:val="008A52B2"/>
    <w:rsid w:val="008A54ED"/>
    <w:rsid w:val="008A558E"/>
    <w:rsid w:val="008A6E10"/>
    <w:rsid w:val="008A7D79"/>
    <w:rsid w:val="008B002D"/>
    <w:rsid w:val="008B01CB"/>
    <w:rsid w:val="008B15A7"/>
    <w:rsid w:val="008B197E"/>
    <w:rsid w:val="008B1F0C"/>
    <w:rsid w:val="008B22DC"/>
    <w:rsid w:val="008B3E8A"/>
    <w:rsid w:val="008B5B12"/>
    <w:rsid w:val="008B5BDB"/>
    <w:rsid w:val="008B6354"/>
    <w:rsid w:val="008C0989"/>
    <w:rsid w:val="008C0E74"/>
    <w:rsid w:val="008C13ED"/>
    <w:rsid w:val="008C1B75"/>
    <w:rsid w:val="008C1C8F"/>
    <w:rsid w:val="008C23E6"/>
    <w:rsid w:val="008C2671"/>
    <w:rsid w:val="008C2778"/>
    <w:rsid w:val="008C293F"/>
    <w:rsid w:val="008C5E50"/>
    <w:rsid w:val="008C67FA"/>
    <w:rsid w:val="008C6862"/>
    <w:rsid w:val="008C6C8B"/>
    <w:rsid w:val="008C74C9"/>
    <w:rsid w:val="008C79EF"/>
    <w:rsid w:val="008D0410"/>
    <w:rsid w:val="008D2B35"/>
    <w:rsid w:val="008D30B0"/>
    <w:rsid w:val="008D3E3F"/>
    <w:rsid w:val="008D4074"/>
    <w:rsid w:val="008D51D6"/>
    <w:rsid w:val="008D5CA2"/>
    <w:rsid w:val="008D5F1F"/>
    <w:rsid w:val="008D7D78"/>
    <w:rsid w:val="008E11E8"/>
    <w:rsid w:val="008E15DD"/>
    <w:rsid w:val="008E1AA5"/>
    <w:rsid w:val="008E1CFB"/>
    <w:rsid w:val="008E1E85"/>
    <w:rsid w:val="008E4173"/>
    <w:rsid w:val="008E474D"/>
    <w:rsid w:val="008E4BBD"/>
    <w:rsid w:val="008E710C"/>
    <w:rsid w:val="008E72E8"/>
    <w:rsid w:val="008F26FE"/>
    <w:rsid w:val="008F2FC2"/>
    <w:rsid w:val="008F33A2"/>
    <w:rsid w:val="008F3D69"/>
    <w:rsid w:val="008F4427"/>
    <w:rsid w:val="008F49DC"/>
    <w:rsid w:val="008F5034"/>
    <w:rsid w:val="008F5383"/>
    <w:rsid w:val="008F5429"/>
    <w:rsid w:val="008F6160"/>
    <w:rsid w:val="00900453"/>
    <w:rsid w:val="009006D9"/>
    <w:rsid w:val="0090158A"/>
    <w:rsid w:val="009018BF"/>
    <w:rsid w:val="00902B91"/>
    <w:rsid w:val="0090375D"/>
    <w:rsid w:val="009039F0"/>
    <w:rsid w:val="00903DC5"/>
    <w:rsid w:val="0090508F"/>
    <w:rsid w:val="00907249"/>
    <w:rsid w:val="00907C7C"/>
    <w:rsid w:val="0091082C"/>
    <w:rsid w:val="00910C78"/>
    <w:rsid w:val="00911070"/>
    <w:rsid w:val="0091134F"/>
    <w:rsid w:val="00911DF2"/>
    <w:rsid w:val="00912037"/>
    <w:rsid w:val="009124AE"/>
    <w:rsid w:val="00912DAD"/>
    <w:rsid w:val="00913693"/>
    <w:rsid w:val="00913C05"/>
    <w:rsid w:val="00914019"/>
    <w:rsid w:val="00914088"/>
    <w:rsid w:val="009159EB"/>
    <w:rsid w:val="00916B7D"/>
    <w:rsid w:val="00916C11"/>
    <w:rsid w:val="009174A7"/>
    <w:rsid w:val="00920C3F"/>
    <w:rsid w:val="00920D1F"/>
    <w:rsid w:val="00921538"/>
    <w:rsid w:val="00921971"/>
    <w:rsid w:val="00921A22"/>
    <w:rsid w:val="00922771"/>
    <w:rsid w:val="009229C5"/>
    <w:rsid w:val="00923252"/>
    <w:rsid w:val="00923838"/>
    <w:rsid w:val="009239F7"/>
    <w:rsid w:val="00924CAE"/>
    <w:rsid w:val="00925DB7"/>
    <w:rsid w:val="00926419"/>
    <w:rsid w:val="0092653D"/>
    <w:rsid w:val="009269C2"/>
    <w:rsid w:val="00927079"/>
    <w:rsid w:val="009276FB"/>
    <w:rsid w:val="00927C74"/>
    <w:rsid w:val="009301FE"/>
    <w:rsid w:val="00930D83"/>
    <w:rsid w:val="009329F0"/>
    <w:rsid w:val="00932FED"/>
    <w:rsid w:val="009334DD"/>
    <w:rsid w:val="009347E7"/>
    <w:rsid w:val="00936DC2"/>
    <w:rsid w:val="00940929"/>
    <w:rsid w:val="009409A0"/>
    <w:rsid w:val="00942257"/>
    <w:rsid w:val="0094275A"/>
    <w:rsid w:val="00944097"/>
    <w:rsid w:val="009441A0"/>
    <w:rsid w:val="0094487D"/>
    <w:rsid w:val="00944A20"/>
    <w:rsid w:val="00944A5B"/>
    <w:rsid w:val="0094581D"/>
    <w:rsid w:val="0094594C"/>
    <w:rsid w:val="00947976"/>
    <w:rsid w:val="00947C5E"/>
    <w:rsid w:val="00950159"/>
    <w:rsid w:val="00950A25"/>
    <w:rsid w:val="00950BF7"/>
    <w:rsid w:val="00952EC8"/>
    <w:rsid w:val="00953BE9"/>
    <w:rsid w:val="00955567"/>
    <w:rsid w:val="00956738"/>
    <w:rsid w:val="0095696C"/>
    <w:rsid w:val="00956F26"/>
    <w:rsid w:val="009606DE"/>
    <w:rsid w:val="00960EC0"/>
    <w:rsid w:val="009610C3"/>
    <w:rsid w:val="00961180"/>
    <w:rsid w:val="009617D5"/>
    <w:rsid w:val="00961AE0"/>
    <w:rsid w:val="00961BF3"/>
    <w:rsid w:val="009621E8"/>
    <w:rsid w:val="009624A0"/>
    <w:rsid w:val="0096296C"/>
    <w:rsid w:val="009639D3"/>
    <w:rsid w:val="00963E4E"/>
    <w:rsid w:val="00965472"/>
    <w:rsid w:val="00965804"/>
    <w:rsid w:val="00966DD5"/>
    <w:rsid w:val="0096703C"/>
    <w:rsid w:val="00967C3F"/>
    <w:rsid w:val="009718C8"/>
    <w:rsid w:val="00972649"/>
    <w:rsid w:val="009738BE"/>
    <w:rsid w:val="00973E37"/>
    <w:rsid w:val="00974EA3"/>
    <w:rsid w:val="00975C53"/>
    <w:rsid w:val="0097656E"/>
    <w:rsid w:val="009765B2"/>
    <w:rsid w:val="009771BF"/>
    <w:rsid w:val="0097730B"/>
    <w:rsid w:val="009804F7"/>
    <w:rsid w:val="00980DC4"/>
    <w:rsid w:val="0098114F"/>
    <w:rsid w:val="00982189"/>
    <w:rsid w:val="00982D7D"/>
    <w:rsid w:val="00983384"/>
    <w:rsid w:val="00983AE4"/>
    <w:rsid w:val="00983F4D"/>
    <w:rsid w:val="00984212"/>
    <w:rsid w:val="009848EC"/>
    <w:rsid w:val="0098581E"/>
    <w:rsid w:val="0098627A"/>
    <w:rsid w:val="009872A4"/>
    <w:rsid w:val="009874DE"/>
    <w:rsid w:val="0099086A"/>
    <w:rsid w:val="009914E4"/>
    <w:rsid w:val="00991967"/>
    <w:rsid w:val="00991CB0"/>
    <w:rsid w:val="00991D35"/>
    <w:rsid w:val="00991D75"/>
    <w:rsid w:val="00991E9C"/>
    <w:rsid w:val="00992194"/>
    <w:rsid w:val="0099268B"/>
    <w:rsid w:val="00992C95"/>
    <w:rsid w:val="00994006"/>
    <w:rsid w:val="009947EB"/>
    <w:rsid w:val="00995511"/>
    <w:rsid w:val="00997072"/>
    <w:rsid w:val="0099797B"/>
    <w:rsid w:val="009A03F6"/>
    <w:rsid w:val="009A086E"/>
    <w:rsid w:val="009A0A60"/>
    <w:rsid w:val="009A0C52"/>
    <w:rsid w:val="009A1273"/>
    <w:rsid w:val="009A1A8C"/>
    <w:rsid w:val="009A2491"/>
    <w:rsid w:val="009A3135"/>
    <w:rsid w:val="009A3801"/>
    <w:rsid w:val="009A4DA8"/>
    <w:rsid w:val="009A4E30"/>
    <w:rsid w:val="009A5DC7"/>
    <w:rsid w:val="009A6084"/>
    <w:rsid w:val="009A7ABD"/>
    <w:rsid w:val="009B204E"/>
    <w:rsid w:val="009B316E"/>
    <w:rsid w:val="009B3D86"/>
    <w:rsid w:val="009B41A5"/>
    <w:rsid w:val="009B44E2"/>
    <w:rsid w:val="009B4897"/>
    <w:rsid w:val="009B4E6A"/>
    <w:rsid w:val="009B52BD"/>
    <w:rsid w:val="009B650D"/>
    <w:rsid w:val="009B6EBE"/>
    <w:rsid w:val="009C046F"/>
    <w:rsid w:val="009C3412"/>
    <w:rsid w:val="009C3921"/>
    <w:rsid w:val="009C3DD4"/>
    <w:rsid w:val="009C4D1C"/>
    <w:rsid w:val="009C5E89"/>
    <w:rsid w:val="009C66C9"/>
    <w:rsid w:val="009C7AFB"/>
    <w:rsid w:val="009C7D15"/>
    <w:rsid w:val="009C7DCC"/>
    <w:rsid w:val="009D0166"/>
    <w:rsid w:val="009D04D7"/>
    <w:rsid w:val="009D1C04"/>
    <w:rsid w:val="009D290F"/>
    <w:rsid w:val="009D3301"/>
    <w:rsid w:val="009D38D4"/>
    <w:rsid w:val="009D3B7E"/>
    <w:rsid w:val="009D3C3B"/>
    <w:rsid w:val="009D4811"/>
    <w:rsid w:val="009D4C86"/>
    <w:rsid w:val="009D516F"/>
    <w:rsid w:val="009D6DB9"/>
    <w:rsid w:val="009E04BD"/>
    <w:rsid w:val="009E1B81"/>
    <w:rsid w:val="009E1BF3"/>
    <w:rsid w:val="009E24F5"/>
    <w:rsid w:val="009E3724"/>
    <w:rsid w:val="009E39DC"/>
    <w:rsid w:val="009E5281"/>
    <w:rsid w:val="009E52EF"/>
    <w:rsid w:val="009E53FE"/>
    <w:rsid w:val="009E610C"/>
    <w:rsid w:val="009F0612"/>
    <w:rsid w:val="009F0ABD"/>
    <w:rsid w:val="009F0EFC"/>
    <w:rsid w:val="009F1134"/>
    <w:rsid w:val="009F1320"/>
    <w:rsid w:val="009F3AAE"/>
    <w:rsid w:val="009F3B51"/>
    <w:rsid w:val="009F41E7"/>
    <w:rsid w:val="009F4D8E"/>
    <w:rsid w:val="009F5B43"/>
    <w:rsid w:val="009F5F2E"/>
    <w:rsid w:val="009F695B"/>
    <w:rsid w:val="009F6D04"/>
    <w:rsid w:val="009F7516"/>
    <w:rsid w:val="009F78AD"/>
    <w:rsid w:val="00A0042C"/>
    <w:rsid w:val="00A00C49"/>
    <w:rsid w:val="00A00CCA"/>
    <w:rsid w:val="00A00CE6"/>
    <w:rsid w:val="00A00FC1"/>
    <w:rsid w:val="00A02229"/>
    <w:rsid w:val="00A027A5"/>
    <w:rsid w:val="00A02B53"/>
    <w:rsid w:val="00A02D69"/>
    <w:rsid w:val="00A03509"/>
    <w:rsid w:val="00A0364E"/>
    <w:rsid w:val="00A0387D"/>
    <w:rsid w:val="00A052D4"/>
    <w:rsid w:val="00A06F51"/>
    <w:rsid w:val="00A1028D"/>
    <w:rsid w:val="00A10B03"/>
    <w:rsid w:val="00A111D0"/>
    <w:rsid w:val="00A11320"/>
    <w:rsid w:val="00A11B97"/>
    <w:rsid w:val="00A1289B"/>
    <w:rsid w:val="00A1324A"/>
    <w:rsid w:val="00A143AF"/>
    <w:rsid w:val="00A1602B"/>
    <w:rsid w:val="00A17AEB"/>
    <w:rsid w:val="00A2058F"/>
    <w:rsid w:val="00A20D08"/>
    <w:rsid w:val="00A21FF8"/>
    <w:rsid w:val="00A23835"/>
    <w:rsid w:val="00A23A68"/>
    <w:rsid w:val="00A23E12"/>
    <w:rsid w:val="00A2444E"/>
    <w:rsid w:val="00A24806"/>
    <w:rsid w:val="00A25033"/>
    <w:rsid w:val="00A25889"/>
    <w:rsid w:val="00A263DD"/>
    <w:rsid w:val="00A264B9"/>
    <w:rsid w:val="00A30B56"/>
    <w:rsid w:val="00A30BD0"/>
    <w:rsid w:val="00A3335F"/>
    <w:rsid w:val="00A34CDC"/>
    <w:rsid w:val="00A354CC"/>
    <w:rsid w:val="00A3551D"/>
    <w:rsid w:val="00A35EF1"/>
    <w:rsid w:val="00A35F1B"/>
    <w:rsid w:val="00A36FF0"/>
    <w:rsid w:val="00A3762D"/>
    <w:rsid w:val="00A37EF1"/>
    <w:rsid w:val="00A403DC"/>
    <w:rsid w:val="00A40E31"/>
    <w:rsid w:val="00A41DBF"/>
    <w:rsid w:val="00A4220D"/>
    <w:rsid w:val="00A42A96"/>
    <w:rsid w:val="00A42FE3"/>
    <w:rsid w:val="00A441DA"/>
    <w:rsid w:val="00A45AAD"/>
    <w:rsid w:val="00A47977"/>
    <w:rsid w:val="00A47CDB"/>
    <w:rsid w:val="00A50CE6"/>
    <w:rsid w:val="00A50FE9"/>
    <w:rsid w:val="00A517D0"/>
    <w:rsid w:val="00A5182D"/>
    <w:rsid w:val="00A5279B"/>
    <w:rsid w:val="00A52BD9"/>
    <w:rsid w:val="00A52EBF"/>
    <w:rsid w:val="00A532ED"/>
    <w:rsid w:val="00A53CED"/>
    <w:rsid w:val="00A54DA2"/>
    <w:rsid w:val="00A5504C"/>
    <w:rsid w:val="00A55E98"/>
    <w:rsid w:val="00A564F4"/>
    <w:rsid w:val="00A56618"/>
    <w:rsid w:val="00A567BA"/>
    <w:rsid w:val="00A60A10"/>
    <w:rsid w:val="00A60A52"/>
    <w:rsid w:val="00A60FB5"/>
    <w:rsid w:val="00A614B5"/>
    <w:rsid w:val="00A61B4F"/>
    <w:rsid w:val="00A62405"/>
    <w:rsid w:val="00A62B2E"/>
    <w:rsid w:val="00A631E4"/>
    <w:rsid w:val="00A63717"/>
    <w:rsid w:val="00A637A6"/>
    <w:rsid w:val="00A643C8"/>
    <w:rsid w:val="00A66E0D"/>
    <w:rsid w:val="00A67201"/>
    <w:rsid w:val="00A67BA1"/>
    <w:rsid w:val="00A67E26"/>
    <w:rsid w:val="00A70701"/>
    <w:rsid w:val="00A70B8E"/>
    <w:rsid w:val="00A71C96"/>
    <w:rsid w:val="00A71CDB"/>
    <w:rsid w:val="00A729F9"/>
    <w:rsid w:val="00A73E14"/>
    <w:rsid w:val="00A743F6"/>
    <w:rsid w:val="00A74FE0"/>
    <w:rsid w:val="00A76371"/>
    <w:rsid w:val="00A80680"/>
    <w:rsid w:val="00A80A33"/>
    <w:rsid w:val="00A80D41"/>
    <w:rsid w:val="00A81303"/>
    <w:rsid w:val="00A81858"/>
    <w:rsid w:val="00A8373C"/>
    <w:rsid w:val="00A83B0C"/>
    <w:rsid w:val="00A859DB"/>
    <w:rsid w:val="00A85C35"/>
    <w:rsid w:val="00A85CC1"/>
    <w:rsid w:val="00A85D53"/>
    <w:rsid w:val="00A8611B"/>
    <w:rsid w:val="00A86B9D"/>
    <w:rsid w:val="00A87871"/>
    <w:rsid w:val="00A9059E"/>
    <w:rsid w:val="00A9060C"/>
    <w:rsid w:val="00A906CF"/>
    <w:rsid w:val="00A9143F"/>
    <w:rsid w:val="00A91621"/>
    <w:rsid w:val="00A91F4C"/>
    <w:rsid w:val="00A92DFD"/>
    <w:rsid w:val="00A9351C"/>
    <w:rsid w:val="00A9381E"/>
    <w:rsid w:val="00A93827"/>
    <w:rsid w:val="00A93D9E"/>
    <w:rsid w:val="00A95992"/>
    <w:rsid w:val="00A95A06"/>
    <w:rsid w:val="00A966C4"/>
    <w:rsid w:val="00A96C21"/>
    <w:rsid w:val="00A9743B"/>
    <w:rsid w:val="00AA05C8"/>
    <w:rsid w:val="00AA08D3"/>
    <w:rsid w:val="00AA1249"/>
    <w:rsid w:val="00AA1275"/>
    <w:rsid w:val="00AA2C1A"/>
    <w:rsid w:val="00AA2F96"/>
    <w:rsid w:val="00AA3876"/>
    <w:rsid w:val="00AA490F"/>
    <w:rsid w:val="00AA4A81"/>
    <w:rsid w:val="00AA63CB"/>
    <w:rsid w:val="00AA70D9"/>
    <w:rsid w:val="00AB043C"/>
    <w:rsid w:val="00AB0800"/>
    <w:rsid w:val="00AB160C"/>
    <w:rsid w:val="00AB17B4"/>
    <w:rsid w:val="00AB3BD5"/>
    <w:rsid w:val="00AB4DEC"/>
    <w:rsid w:val="00AB61CD"/>
    <w:rsid w:val="00AB687B"/>
    <w:rsid w:val="00AB69C2"/>
    <w:rsid w:val="00AB73C2"/>
    <w:rsid w:val="00AC03C8"/>
    <w:rsid w:val="00AC04EA"/>
    <w:rsid w:val="00AC1607"/>
    <w:rsid w:val="00AC188A"/>
    <w:rsid w:val="00AC39B7"/>
    <w:rsid w:val="00AC4B66"/>
    <w:rsid w:val="00AC4BBB"/>
    <w:rsid w:val="00AC5BD2"/>
    <w:rsid w:val="00AC7641"/>
    <w:rsid w:val="00AC7C54"/>
    <w:rsid w:val="00AD03D1"/>
    <w:rsid w:val="00AD06DF"/>
    <w:rsid w:val="00AD094E"/>
    <w:rsid w:val="00AD1434"/>
    <w:rsid w:val="00AD16D4"/>
    <w:rsid w:val="00AD22E9"/>
    <w:rsid w:val="00AD29F2"/>
    <w:rsid w:val="00AD3DC8"/>
    <w:rsid w:val="00AD473C"/>
    <w:rsid w:val="00AD47C1"/>
    <w:rsid w:val="00AD47F3"/>
    <w:rsid w:val="00AD5449"/>
    <w:rsid w:val="00AD5B9B"/>
    <w:rsid w:val="00AD5DFF"/>
    <w:rsid w:val="00AD6A34"/>
    <w:rsid w:val="00AD6ADB"/>
    <w:rsid w:val="00AE0076"/>
    <w:rsid w:val="00AE118E"/>
    <w:rsid w:val="00AE1C60"/>
    <w:rsid w:val="00AE2FB0"/>
    <w:rsid w:val="00AE35BC"/>
    <w:rsid w:val="00AE59CC"/>
    <w:rsid w:val="00AE5C74"/>
    <w:rsid w:val="00AE65D2"/>
    <w:rsid w:val="00AE683D"/>
    <w:rsid w:val="00AE69A2"/>
    <w:rsid w:val="00AF0432"/>
    <w:rsid w:val="00AF09F8"/>
    <w:rsid w:val="00AF1709"/>
    <w:rsid w:val="00AF17DC"/>
    <w:rsid w:val="00AF2BF2"/>
    <w:rsid w:val="00AF3C3D"/>
    <w:rsid w:val="00AF601A"/>
    <w:rsid w:val="00AF740F"/>
    <w:rsid w:val="00B00BC9"/>
    <w:rsid w:val="00B01059"/>
    <w:rsid w:val="00B014CD"/>
    <w:rsid w:val="00B01579"/>
    <w:rsid w:val="00B01855"/>
    <w:rsid w:val="00B02CF9"/>
    <w:rsid w:val="00B03E99"/>
    <w:rsid w:val="00B06640"/>
    <w:rsid w:val="00B0674D"/>
    <w:rsid w:val="00B07B86"/>
    <w:rsid w:val="00B1040E"/>
    <w:rsid w:val="00B1208E"/>
    <w:rsid w:val="00B12ADB"/>
    <w:rsid w:val="00B13CD1"/>
    <w:rsid w:val="00B143F6"/>
    <w:rsid w:val="00B146A2"/>
    <w:rsid w:val="00B15230"/>
    <w:rsid w:val="00B15A90"/>
    <w:rsid w:val="00B16AA8"/>
    <w:rsid w:val="00B201B8"/>
    <w:rsid w:val="00B20920"/>
    <w:rsid w:val="00B212C2"/>
    <w:rsid w:val="00B21641"/>
    <w:rsid w:val="00B220D7"/>
    <w:rsid w:val="00B24808"/>
    <w:rsid w:val="00B255B5"/>
    <w:rsid w:val="00B25E83"/>
    <w:rsid w:val="00B25F52"/>
    <w:rsid w:val="00B276AD"/>
    <w:rsid w:val="00B3065B"/>
    <w:rsid w:val="00B311CC"/>
    <w:rsid w:val="00B31A2E"/>
    <w:rsid w:val="00B329E0"/>
    <w:rsid w:val="00B32CC8"/>
    <w:rsid w:val="00B34A67"/>
    <w:rsid w:val="00B355FB"/>
    <w:rsid w:val="00B35A07"/>
    <w:rsid w:val="00B36C4A"/>
    <w:rsid w:val="00B373C9"/>
    <w:rsid w:val="00B37E85"/>
    <w:rsid w:val="00B4068B"/>
    <w:rsid w:val="00B40B84"/>
    <w:rsid w:val="00B40BA0"/>
    <w:rsid w:val="00B4159C"/>
    <w:rsid w:val="00B41D8F"/>
    <w:rsid w:val="00B41EB1"/>
    <w:rsid w:val="00B42FD8"/>
    <w:rsid w:val="00B4399A"/>
    <w:rsid w:val="00B460F1"/>
    <w:rsid w:val="00B46262"/>
    <w:rsid w:val="00B46625"/>
    <w:rsid w:val="00B4759A"/>
    <w:rsid w:val="00B50033"/>
    <w:rsid w:val="00B51304"/>
    <w:rsid w:val="00B522E1"/>
    <w:rsid w:val="00B52C50"/>
    <w:rsid w:val="00B53E68"/>
    <w:rsid w:val="00B555D9"/>
    <w:rsid w:val="00B55FEC"/>
    <w:rsid w:val="00B5758A"/>
    <w:rsid w:val="00B60EB6"/>
    <w:rsid w:val="00B62359"/>
    <w:rsid w:val="00B638A9"/>
    <w:rsid w:val="00B63B06"/>
    <w:rsid w:val="00B64180"/>
    <w:rsid w:val="00B642CF"/>
    <w:rsid w:val="00B64568"/>
    <w:rsid w:val="00B655A1"/>
    <w:rsid w:val="00B66E05"/>
    <w:rsid w:val="00B67992"/>
    <w:rsid w:val="00B67FE5"/>
    <w:rsid w:val="00B71171"/>
    <w:rsid w:val="00B712E7"/>
    <w:rsid w:val="00B71B6B"/>
    <w:rsid w:val="00B72CFC"/>
    <w:rsid w:val="00B731EE"/>
    <w:rsid w:val="00B744FC"/>
    <w:rsid w:val="00B7487A"/>
    <w:rsid w:val="00B75711"/>
    <w:rsid w:val="00B75D7B"/>
    <w:rsid w:val="00B76779"/>
    <w:rsid w:val="00B775BD"/>
    <w:rsid w:val="00B80E72"/>
    <w:rsid w:val="00B826A6"/>
    <w:rsid w:val="00B82D1F"/>
    <w:rsid w:val="00B83048"/>
    <w:rsid w:val="00B83D06"/>
    <w:rsid w:val="00B84527"/>
    <w:rsid w:val="00B846BC"/>
    <w:rsid w:val="00B849E4"/>
    <w:rsid w:val="00B852AD"/>
    <w:rsid w:val="00B86B30"/>
    <w:rsid w:val="00B87E71"/>
    <w:rsid w:val="00B911C5"/>
    <w:rsid w:val="00B91B86"/>
    <w:rsid w:val="00B91EBD"/>
    <w:rsid w:val="00B93F95"/>
    <w:rsid w:val="00B94057"/>
    <w:rsid w:val="00B94817"/>
    <w:rsid w:val="00B9491C"/>
    <w:rsid w:val="00B94C47"/>
    <w:rsid w:val="00B962BB"/>
    <w:rsid w:val="00B9714E"/>
    <w:rsid w:val="00B971D3"/>
    <w:rsid w:val="00B9748B"/>
    <w:rsid w:val="00B97EF0"/>
    <w:rsid w:val="00BA0D3C"/>
    <w:rsid w:val="00BA0D64"/>
    <w:rsid w:val="00BA1B2D"/>
    <w:rsid w:val="00BA212C"/>
    <w:rsid w:val="00BA226D"/>
    <w:rsid w:val="00BA260D"/>
    <w:rsid w:val="00BA345A"/>
    <w:rsid w:val="00BA5D87"/>
    <w:rsid w:val="00BA5DDD"/>
    <w:rsid w:val="00BA5EE3"/>
    <w:rsid w:val="00BA66AC"/>
    <w:rsid w:val="00BA69FA"/>
    <w:rsid w:val="00BA6D70"/>
    <w:rsid w:val="00BA7379"/>
    <w:rsid w:val="00BA7449"/>
    <w:rsid w:val="00BA7AEE"/>
    <w:rsid w:val="00BA7F8B"/>
    <w:rsid w:val="00BB0D1F"/>
    <w:rsid w:val="00BB11F9"/>
    <w:rsid w:val="00BB44AB"/>
    <w:rsid w:val="00BB475B"/>
    <w:rsid w:val="00BB53C1"/>
    <w:rsid w:val="00BB5667"/>
    <w:rsid w:val="00BB581E"/>
    <w:rsid w:val="00BB588E"/>
    <w:rsid w:val="00BB632B"/>
    <w:rsid w:val="00BC025D"/>
    <w:rsid w:val="00BC05BC"/>
    <w:rsid w:val="00BC3047"/>
    <w:rsid w:val="00BC3374"/>
    <w:rsid w:val="00BC413E"/>
    <w:rsid w:val="00BC45FA"/>
    <w:rsid w:val="00BC4742"/>
    <w:rsid w:val="00BC4C6D"/>
    <w:rsid w:val="00BC52B4"/>
    <w:rsid w:val="00BC5817"/>
    <w:rsid w:val="00BC59B3"/>
    <w:rsid w:val="00BC5D17"/>
    <w:rsid w:val="00BC6362"/>
    <w:rsid w:val="00BC63F0"/>
    <w:rsid w:val="00BC6E7A"/>
    <w:rsid w:val="00BC7647"/>
    <w:rsid w:val="00BC76E7"/>
    <w:rsid w:val="00BC7C79"/>
    <w:rsid w:val="00BD08EF"/>
    <w:rsid w:val="00BD0DC8"/>
    <w:rsid w:val="00BD21D8"/>
    <w:rsid w:val="00BD2F0E"/>
    <w:rsid w:val="00BD33D9"/>
    <w:rsid w:val="00BD35BD"/>
    <w:rsid w:val="00BD37B4"/>
    <w:rsid w:val="00BD3832"/>
    <w:rsid w:val="00BD519B"/>
    <w:rsid w:val="00BD56F5"/>
    <w:rsid w:val="00BD5977"/>
    <w:rsid w:val="00BD684E"/>
    <w:rsid w:val="00BD6CA5"/>
    <w:rsid w:val="00BD7A16"/>
    <w:rsid w:val="00BE084E"/>
    <w:rsid w:val="00BE26BA"/>
    <w:rsid w:val="00BE2C4E"/>
    <w:rsid w:val="00BE2F00"/>
    <w:rsid w:val="00BE3418"/>
    <w:rsid w:val="00BE40DD"/>
    <w:rsid w:val="00BE4234"/>
    <w:rsid w:val="00BE4262"/>
    <w:rsid w:val="00BE43AB"/>
    <w:rsid w:val="00BE4571"/>
    <w:rsid w:val="00BE4623"/>
    <w:rsid w:val="00BE5FE3"/>
    <w:rsid w:val="00BE6E7C"/>
    <w:rsid w:val="00BE7EE2"/>
    <w:rsid w:val="00BF07D8"/>
    <w:rsid w:val="00BF1888"/>
    <w:rsid w:val="00BF3F01"/>
    <w:rsid w:val="00BF3F2F"/>
    <w:rsid w:val="00BF4AD2"/>
    <w:rsid w:val="00BF6787"/>
    <w:rsid w:val="00BF6947"/>
    <w:rsid w:val="00BF7728"/>
    <w:rsid w:val="00C004CB"/>
    <w:rsid w:val="00C01112"/>
    <w:rsid w:val="00C0251D"/>
    <w:rsid w:val="00C027AB"/>
    <w:rsid w:val="00C039B1"/>
    <w:rsid w:val="00C053B2"/>
    <w:rsid w:val="00C053E0"/>
    <w:rsid w:val="00C05C33"/>
    <w:rsid w:val="00C062B7"/>
    <w:rsid w:val="00C1013E"/>
    <w:rsid w:val="00C10765"/>
    <w:rsid w:val="00C1099F"/>
    <w:rsid w:val="00C11AEF"/>
    <w:rsid w:val="00C11BC4"/>
    <w:rsid w:val="00C120C3"/>
    <w:rsid w:val="00C12556"/>
    <w:rsid w:val="00C13B94"/>
    <w:rsid w:val="00C13C2E"/>
    <w:rsid w:val="00C14158"/>
    <w:rsid w:val="00C14B24"/>
    <w:rsid w:val="00C15C67"/>
    <w:rsid w:val="00C15FD2"/>
    <w:rsid w:val="00C21011"/>
    <w:rsid w:val="00C213F8"/>
    <w:rsid w:val="00C21E6C"/>
    <w:rsid w:val="00C225E9"/>
    <w:rsid w:val="00C22BE6"/>
    <w:rsid w:val="00C22FFA"/>
    <w:rsid w:val="00C234E8"/>
    <w:rsid w:val="00C235DC"/>
    <w:rsid w:val="00C23DAB"/>
    <w:rsid w:val="00C2446F"/>
    <w:rsid w:val="00C24DA5"/>
    <w:rsid w:val="00C26818"/>
    <w:rsid w:val="00C27871"/>
    <w:rsid w:val="00C27941"/>
    <w:rsid w:val="00C27E5A"/>
    <w:rsid w:val="00C30112"/>
    <w:rsid w:val="00C309BD"/>
    <w:rsid w:val="00C338B5"/>
    <w:rsid w:val="00C339B9"/>
    <w:rsid w:val="00C34B08"/>
    <w:rsid w:val="00C34EE5"/>
    <w:rsid w:val="00C355BF"/>
    <w:rsid w:val="00C373BE"/>
    <w:rsid w:val="00C377DA"/>
    <w:rsid w:val="00C41554"/>
    <w:rsid w:val="00C41F19"/>
    <w:rsid w:val="00C4563A"/>
    <w:rsid w:val="00C45F84"/>
    <w:rsid w:val="00C46143"/>
    <w:rsid w:val="00C46270"/>
    <w:rsid w:val="00C463AB"/>
    <w:rsid w:val="00C471A1"/>
    <w:rsid w:val="00C474E9"/>
    <w:rsid w:val="00C47ACF"/>
    <w:rsid w:val="00C50300"/>
    <w:rsid w:val="00C5030F"/>
    <w:rsid w:val="00C50841"/>
    <w:rsid w:val="00C50DF5"/>
    <w:rsid w:val="00C510C9"/>
    <w:rsid w:val="00C512DE"/>
    <w:rsid w:val="00C515AC"/>
    <w:rsid w:val="00C5299B"/>
    <w:rsid w:val="00C54391"/>
    <w:rsid w:val="00C5451C"/>
    <w:rsid w:val="00C545F6"/>
    <w:rsid w:val="00C54FE4"/>
    <w:rsid w:val="00C5624C"/>
    <w:rsid w:val="00C56287"/>
    <w:rsid w:val="00C57193"/>
    <w:rsid w:val="00C5722B"/>
    <w:rsid w:val="00C5723C"/>
    <w:rsid w:val="00C57268"/>
    <w:rsid w:val="00C577E3"/>
    <w:rsid w:val="00C6117B"/>
    <w:rsid w:val="00C61534"/>
    <w:rsid w:val="00C62F0C"/>
    <w:rsid w:val="00C652ED"/>
    <w:rsid w:val="00C65585"/>
    <w:rsid w:val="00C65D9C"/>
    <w:rsid w:val="00C661A6"/>
    <w:rsid w:val="00C664CE"/>
    <w:rsid w:val="00C66925"/>
    <w:rsid w:val="00C66B92"/>
    <w:rsid w:val="00C66C7C"/>
    <w:rsid w:val="00C674CD"/>
    <w:rsid w:val="00C67999"/>
    <w:rsid w:val="00C70305"/>
    <w:rsid w:val="00C70F31"/>
    <w:rsid w:val="00C717A9"/>
    <w:rsid w:val="00C71CAF"/>
    <w:rsid w:val="00C721F8"/>
    <w:rsid w:val="00C72A9C"/>
    <w:rsid w:val="00C72FC6"/>
    <w:rsid w:val="00C731FC"/>
    <w:rsid w:val="00C73A0A"/>
    <w:rsid w:val="00C73F71"/>
    <w:rsid w:val="00C73FCD"/>
    <w:rsid w:val="00C7517B"/>
    <w:rsid w:val="00C76444"/>
    <w:rsid w:val="00C76E6C"/>
    <w:rsid w:val="00C77728"/>
    <w:rsid w:val="00C809C7"/>
    <w:rsid w:val="00C80A42"/>
    <w:rsid w:val="00C80CC8"/>
    <w:rsid w:val="00C80E01"/>
    <w:rsid w:val="00C8290B"/>
    <w:rsid w:val="00C82AFB"/>
    <w:rsid w:val="00C83D1C"/>
    <w:rsid w:val="00C8447B"/>
    <w:rsid w:val="00C844D1"/>
    <w:rsid w:val="00C846E7"/>
    <w:rsid w:val="00C84AEB"/>
    <w:rsid w:val="00C86CD2"/>
    <w:rsid w:val="00C900E1"/>
    <w:rsid w:val="00C938D2"/>
    <w:rsid w:val="00C9544F"/>
    <w:rsid w:val="00C954DE"/>
    <w:rsid w:val="00C95B61"/>
    <w:rsid w:val="00C96470"/>
    <w:rsid w:val="00C96C7A"/>
    <w:rsid w:val="00C97A74"/>
    <w:rsid w:val="00CA0ED5"/>
    <w:rsid w:val="00CA1DCF"/>
    <w:rsid w:val="00CA2E51"/>
    <w:rsid w:val="00CA345C"/>
    <w:rsid w:val="00CA4156"/>
    <w:rsid w:val="00CA437E"/>
    <w:rsid w:val="00CA43B4"/>
    <w:rsid w:val="00CA475B"/>
    <w:rsid w:val="00CA4965"/>
    <w:rsid w:val="00CA62DA"/>
    <w:rsid w:val="00CA67D2"/>
    <w:rsid w:val="00CA6936"/>
    <w:rsid w:val="00CA6C81"/>
    <w:rsid w:val="00CA76ED"/>
    <w:rsid w:val="00CB06C4"/>
    <w:rsid w:val="00CB09C0"/>
    <w:rsid w:val="00CB1C22"/>
    <w:rsid w:val="00CB1CEB"/>
    <w:rsid w:val="00CB22B6"/>
    <w:rsid w:val="00CB3BC6"/>
    <w:rsid w:val="00CB438D"/>
    <w:rsid w:val="00CB4C7F"/>
    <w:rsid w:val="00CB5414"/>
    <w:rsid w:val="00CB7D40"/>
    <w:rsid w:val="00CB7E1F"/>
    <w:rsid w:val="00CC02A6"/>
    <w:rsid w:val="00CC0363"/>
    <w:rsid w:val="00CC0CB2"/>
    <w:rsid w:val="00CC11FC"/>
    <w:rsid w:val="00CC2C52"/>
    <w:rsid w:val="00CC3CD4"/>
    <w:rsid w:val="00CC432C"/>
    <w:rsid w:val="00CC452B"/>
    <w:rsid w:val="00CC475F"/>
    <w:rsid w:val="00CC4B33"/>
    <w:rsid w:val="00CC4C5C"/>
    <w:rsid w:val="00CC5A4E"/>
    <w:rsid w:val="00CC5D20"/>
    <w:rsid w:val="00CC7A08"/>
    <w:rsid w:val="00CC7E53"/>
    <w:rsid w:val="00CD02D3"/>
    <w:rsid w:val="00CD0AFC"/>
    <w:rsid w:val="00CD17DE"/>
    <w:rsid w:val="00CD191B"/>
    <w:rsid w:val="00CD2003"/>
    <w:rsid w:val="00CD3157"/>
    <w:rsid w:val="00CD3200"/>
    <w:rsid w:val="00CD33AB"/>
    <w:rsid w:val="00CD3760"/>
    <w:rsid w:val="00CD4D46"/>
    <w:rsid w:val="00CD6374"/>
    <w:rsid w:val="00CD7A46"/>
    <w:rsid w:val="00CD7C42"/>
    <w:rsid w:val="00CD7FE4"/>
    <w:rsid w:val="00CE0686"/>
    <w:rsid w:val="00CE07A3"/>
    <w:rsid w:val="00CE126F"/>
    <w:rsid w:val="00CE23B4"/>
    <w:rsid w:val="00CE2D9A"/>
    <w:rsid w:val="00CE2E8F"/>
    <w:rsid w:val="00CE4AC5"/>
    <w:rsid w:val="00CE4D25"/>
    <w:rsid w:val="00CE4E05"/>
    <w:rsid w:val="00CE641C"/>
    <w:rsid w:val="00CE729C"/>
    <w:rsid w:val="00CE7D64"/>
    <w:rsid w:val="00CE7F76"/>
    <w:rsid w:val="00CF06F2"/>
    <w:rsid w:val="00CF283B"/>
    <w:rsid w:val="00CF324B"/>
    <w:rsid w:val="00CF4262"/>
    <w:rsid w:val="00CF5E7C"/>
    <w:rsid w:val="00CF78DA"/>
    <w:rsid w:val="00CF7DDC"/>
    <w:rsid w:val="00D0051A"/>
    <w:rsid w:val="00D0140D"/>
    <w:rsid w:val="00D01F04"/>
    <w:rsid w:val="00D02C5D"/>
    <w:rsid w:val="00D039E2"/>
    <w:rsid w:val="00D04D3A"/>
    <w:rsid w:val="00D0501D"/>
    <w:rsid w:val="00D066F8"/>
    <w:rsid w:val="00D10634"/>
    <w:rsid w:val="00D11159"/>
    <w:rsid w:val="00D1252C"/>
    <w:rsid w:val="00D12602"/>
    <w:rsid w:val="00D134DC"/>
    <w:rsid w:val="00D14436"/>
    <w:rsid w:val="00D14713"/>
    <w:rsid w:val="00D14C18"/>
    <w:rsid w:val="00D1532C"/>
    <w:rsid w:val="00D15868"/>
    <w:rsid w:val="00D15A7C"/>
    <w:rsid w:val="00D1611F"/>
    <w:rsid w:val="00D16154"/>
    <w:rsid w:val="00D16431"/>
    <w:rsid w:val="00D17263"/>
    <w:rsid w:val="00D17415"/>
    <w:rsid w:val="00D1745C"/>
    <w:rsid w:val="00D20087"/>
    <w:rsid w:val="00D21F83"/>
    <w:rsid w:val="00D2295E"/>
    <w:rsid w:val="00D22E8D"/>
    <w:rsid w:val="00D23C2D"/>
    <w:rsid w:val="00D247DC"/>
    <w:rsid w:val="00D2505E"/>
    <w:rsid w:val="00D262B5"/>
    <w:rsid w:val="00D26708"/>
    <w:rsid w:val="00D276ED"/>
    <w:rsid w:val="00D3103A"/>
    <w:rsid w:val="00D31066"/>
    <w:rsid w:val="00D313BF"/>
    <w:rsid w:val="00D331E2"/>
    <w:rsid w:val="00D33CC0"/>
    <w:rsid w:val="00D34637"/>
    <w:rsid w:val="00D34660"/>
    <w:rsid w:val="00D3478E"/>
    <w:rsid w:val="00D358A2"/>
    <w:rsid w:val="00D36714"/>
    <w:rsid w:val="00D36EDB"/>
    <w:rsid w:val="00D37035"/>
    <w:rsid w:val="00D37859"/>
    <w:rsid w:val="00D3793C"/>
    <w:rsid w:val="00D41B21"/>
    <w:rsid w:val="00D43163"/>
    <w:rsid w:val="00D438D9"/>
    <w:rsid w:val="00D43BCF"/>
    <w:rsid w:val="00D4402A"/>
    <w:rsid w:val="00D447F7"/>
    <w:rsid w:val="00D44938"/>
    <w:rsid w:val="00D457E5"/>
    <w:rsid w:val="00D462F8"/>
    <w:rsid w:val="00D469AA"/>
    <w:rsid w:val="00D47ECF"/>
    <w:rsid w:val="00D51790"/>
    <w:rsid w:val="00D51C8B"/>
    <w:rsid w:val="00D54060"/>
    <w:rsid w:val="00D5593E"/>
    <w:rsid w:val="00D55A7F"/>
    <w:rsid w:val="00D55C81"/>
    <w:rsid w:val="00D56560"/>
    <w:rsid w:val="00D604F7"/>
    <w:rsid w:val="00D605A0"/>
    <w:rsid w:val="00D60DCA"/>
    <w:rsid w:val="00D61851"/>
    <w:rsid w:val="00D61AE0"/>
    <w:rsid w:val="00D624BA"/>
    <w:rsid w:val="00D6273F"/>
    <w:rsid w:val="00D62BED"/>
    <w:rsid w:val="00D63652"/>
    <w:rsid w:val="00D6558D"/>
    <w:rsid w:val="00D65F93"/>
    <w:rsid w:val="00D67297"/>
    <w:rsid w:val="00D6774F"/>
    <w:rsid w:val="00D67B90"/>
    <w:rsid w:val="00D7264C"/>
    <w:rsid w:val="00D76280"/>
    <w:rsid w:val="00D765BC"/>
    <w:rsid w:val="00D76C77"/>
    <w:rsid w:val="00D77017"/>
    <w:rsid w:val="00D77F33"/>
    <w:rsid w:val="00D8022C"/>
    <w:rsid w:val="00D8042C"/>
    <w:rsid w:val="00D80BAB"/>
    <w:rsid w:val="00D80C56"/>
    <w:rsid w:val="00D81FBE"/>
    <w:rsid w:val="00D81FFE"/>
    <w:rsid w:val="00D82757"/>
    <w:rsid w:val="00D828A0"/>
    <w:rsid w:val="00D83594"/>
    <w:rsid w:val="00D836EF"/>
    <w:rsid w:val="00D848FB"/>
    <w:rsid w:val="00D85371"/>
    <w:rsid w:val="00D86387"/>
    <w:rsid w:val="00D90953"/>
    <w:rsid w:val="00D91A7F"/>
    <w:rsid w:val="00D922B1"/>
    <w:rsid w:val="00D93319"/>
    <w:rsid w:val="00D9354A"/>
    <w:rsid w:val="00D9404B"/>
    <w:rsid w:val="00D942EA"/>
    <w:rsid w:val="00D94394"/>
    <w:rsid w:val="00D94A6D"/>
    <w:rsid w:val="00D95448"/>
    <w:rsid w:val="00D95638"/>
    <w:rsid w:val="00D95CA2"/>
    <w:rsid w:val="00D95DAC"/>
    <w:rsid w:val="00D9618D"/>
    <w:rsid w:val="00D96E28"/>
    <w:rsid w:val="00D96EC9"/>
    <w:rsid w:val="00D97B61"/>
    <w:rsid w:val="00DA03D1"/>
    <w:rsid w:val="00DA041C"/>
    <w:rsid w:val="00DA04CC"/>
    <w:rsid w:val="00DA07ED"/>
    <w:rsid w:val="00DA2D0B"/>
    <w:rsid w:val="00DA2D1D"/>
    <w:rsid w:val="00DA2D3E"/>
    <w:rsid w:val="00DA3759"/>
    <w:rsid w:val="00DA3956"/>
    <w:rsid w:val="00DA3D51"/>
    <w:rsid w:val="00DA3EEF"/>
    <w:rsid w:val="00DA4AE6"/>
    <w:rsid w:val="00DA4FE8"/>
    <w:rsid w:val="00DA76A9"/>
    <w:rsid w:val="00DA7B96"/>
    <w:rsid w:val="00DB0990"/>
    <w:rsid w:val="00DB0C2C"/>
    <w:rsid w:val="00DB17AE"/>
    <w:rsid w:val="00DB1B26"/>
    <w:rsid w:val="00DB2FA3"/>
    <w:rsid w:val="00DB3A2F"/>
    <w:rsid w:val="00DB4888"/>
    <w:rsid w:val="00DB4A06"/>
    <w:rsid w:val="00DB5134"/>
    <w:rsid w:val="00DB5483"/>
    <w:rsid w:val="00DB5DCE"/>
    <w:rsid w:val="00DB5E28"/>
    <w:rsid w:val="00DB7410"/>
    <w:rsid w:val="00DB7B5C"/>
    <w:rsid w:val="00DB7D3B"/>
    <w:rsid w:val="00DC02C5"/>
    <w:rsid w:val="00DC0B4C"/>
    <w:rsid w:val="00DC0F49"/>
    <w:rsid w:val="00DC2B28"/>
    <w:rsid w:val="00DC3449"/>
    <w:rsid w:val="00DC36C2"/>
    <w:rsid w:val="00DC3CA2"/>
    <w:rsid w:val="00DC3DBA"/>
    <w:rsid w:val="00DC447D"/>
    <w:rsid w:val="00DC4588"/>
    <w:rsid w:val="00DC4839"/>
    <w:rsid w:val="00DC5257"/>
    <w:rsid w:val="00DC6B0A"/>
    <w:rsid w:val="00DC6B9C"/>
    <w:rsid w:val="00DC7037"/>
    <w:rsid w:val="00DC7F8D"/>
    <w:rsid w:val="00DD1AB4"/>
    <w:rsid w:val="00DD1B76"/>
    <w:rsid w:val="00DD4747"/>
    <w:rsid w:val="00DD52BD"/>
    <w:rsid w:val="00DD5462"/>
    <w:rsid w:val="00DD5ADE"/>
    <w:rsid w:val="00DD5CCC"/>
    <w:rsid w:val="00DD5EDC"/>
    <w:rsid w:val="00DD667A"/>
    <w:rsid w:val="00DD6E26"/>
    <w:rsid w:val="00DD73AB"/>
    <w:rsid w:val="00DD773D"/>
    <w:rsid w:val="00DD7815"/>
    <w:rsid w:val="00DE008B"/>
    <w:rsid w:val="00DE0FFD"/>
    <w:rsid w:val="00DE132A"/>
    <w:rsid w:val="00DE28BA"/>
    <w:rsid w:val="00DE2D1C"/>
    <w:rsid w:val="00DE3A67"/>
    <w:rsid w:val="00DE41D1"/>
    <w:rsid w:val="00DE42CF"/>
    <w:rsid w:val="00DE5D12"/>
    <w:rsid w:val="00DE6EE2"/>
    <w:rsid w:val="00DE7D19"/>
    <w:rsid w:val="00DF0BE6"/>
    <w:rsid w:val="00DF10B0"/>
    <w:rsid w:val="00DF1318"/>
    <w:rsid w:val="00DF2186"/>
    <w:rsid w:val="00DF2589"/>
    <w:rsid w:val="00DF37B7"/>
    <w:rsid w:val="00DF38BC"/>
    <w:rsid w:val="00DF3DDA"/>
    <w:rsid w:val="00DF44C0"/>
    <w:rsid w:val="00DF4662"/>
    <w:rsid w:val="00DF5462"/>
    <w:rsid w:val="00DF5987"/>
    <w:rsid w:val="00DF5A13"/>
    <w:rsid w:val="00DF715F"/>
    <w:rsid w:val="00DF724F"/>
    <w:rsid w:val="00DF77B3"/>
    <w:rsid w:val="00E00C4B"/>
    <w:rsid w:val="00E00CBA"/>
    <w:rsid w:val="00E02E8C"/>
    <w:rsid w:val="00E03164"/>
    <w:rsid w:val="00E03237"/>
    <w:rsid w:val="00E04333"/>
    <w:rsid w:val="00E045F6"/>
    <w:rsid w:val="00E05236"/>
    <w:rsid w:val="00E070CC"/>
    <w:rsid w:val="00E074E4"/>
    <w:rsid w:val="00E07A47"/>
    <w:rsid w:val="00E1042B"/>
    <w:rsid w:val="00E1057F"/>
    <w:rsid w:val="00E105C9"/>
    <w:rsid w:val="00E10E92"/>
    <w:rsid w:val="00E11769"/>
    <w:rsid w:val="00E11878"/>
    <w:rsid w:val="00E1416E"/>
    <w:rsid w:val="00E1590B"/>
    <w:rsid w:val="00E15B5B"/>
    <w:rsid w:val="00E16DA3"/>
    <w:rsid w:val="00E172F8"/>
    <w:rsid w:val="00E17BE3"/>
    <w:rsid w:val="00E213C4"/>
    <w:rsid w:val="00E21807"/>
    <w:rsid w:val="00E21A5A"/>
    <w:rsid w:val="00E22E9C"/>
    <w:rsid w:val="00E25EAC"/>
    <w:rsid w:val="00E260F5"/>
    <w:rsid w:val="00E262D6"/>
    <w:rsid w:val="00E266D6"/>
    <w:rsid w:val="00E26C52"/>
    <w:rsid w:val="00E3088E"/>
    <w:rsid w:val="00E31A17"/>
    <w:rsid w:val="00E31BD1"/>
    <w:rsid w:val="00E31F1B"/>
    <w:rsid w:val="00E32DD7"/>
    <w:rsid w:val="00E337B2"/>
    <w:rsid w:val="00E33BCC"/>
    <w:rsid w:val="00E345D3"/>
    <w:rsid w:val="00E3586D"/>
    <w:rsid w:val="00E35F74"/>
    <w:rsid w:val="00E35FAB"/>
    <w:rsid w:val="00E36AF3"/>
    <w:rsid w:val="00E371F2"/>
    <w:rsid w:val="00E375AE"/>
    <w:rsid w:val="00E40081"/>
    <w:rsid w:val="00E40C88"/>
    <w:rsid w:val="00E4269A"/>
    <w:rsid w:val="00E42C73"/>
    <w:rsid w:val="00E43480"/>
    <w:rsid w:val="00E43CD2"/>
    <w:rsid w:val="00E449B3"/>
    <w:rsid w:val="00E50E31"/>
    <w:rsid w:val="00E52A6F"/>
    <w:rsid w:val="00E52BCA"/>
    <w:rsid w:val="00E52CA2"/>
    <w:rsid w:val="00E5382F"/>
    <w:rsid w:val="00E5418A"/>
    <w:rsid w:val="00E549DE"/>
    <w:rsid w:val="00E5677C"/>
    <w:rsid w:val="00E56D5A"/>
    <w:rsid w:val="00E56F91"/>
    <w:rsid w:val="00E571C9"/>
    <w:rsid w:val="00E57302"/>
    <w:rsid w:val="00E577A9"/>
    <w:rsid w:val="00E57BF4"/>
    <w:rsid w:val="00E6014C"/>
    <w:rsid w:val="00E615AF"/>
    <w:rsid w:val="00E619C7"/>
    <w:rsid w:val="00E61E02"/>
    <w:rsid w:val="00E622BA"/>
    <w:rsid w:val="00E62363"/>
    <w:rsid w:val="00E63887"/>
    <w:rsid w:val="00E63AAF"/>
    <w:rsid w:val="00E6415C"/>
    <w:rsid w:val="00E642E7"/>
    <w:rsid w:val="00E64B30"/>
    <w:rsid w:val="00E65A09"/>
    <w:rsid w:val="00E66DB7"/>
    <w:rsid w:val="00E67068"/>
    <w:rsid w:val="00E67755"/>
    <w:rsid w:val="00E6781D"/>
    <w:rsid w:val="00E706E2"/>
    <w:rsid w:val="00E7121E"/>
    <w:rsid w:val="00E7136E"/>
    <w:rsid w:val="00E72366"/>
    <w:rsid w:val="00E72C71"/>
    <w:rsid w:val="00E74974"/>
    <w:rsid w:val="00E74F7B"/>
    <w:rsid w:val="00E756A2"/>
    <w:rsid w:val="00E7730B"/>
    <w:rsid w:val="00E77947"/>
    <w:rsid w:val="00E80A6F"/>
    <w:rsid w:val="00E812C8"/>
    <w:rsid w:val="00E81402"/>
    <w:rsid w:val="00E81403"/>
    <w:rsid w:val="00E82A1E"/>
    <w:rsid w:val="00E8317A"/>
    <w:rsid w:val="00E83AEF"/>
    <w:rsid w:val="00E847D8"/>
    <w:rsid w:val="00E84B2B"/>
    <w:rsid w:val="00E84F94"/>
    <w:rsid w:val="00E85A29"/>
    <w:rsid w:val="00E868B7"/>
    <w:rsid w:val="00E86D96"/>
    <w:rsid w:val="00E878CD"/>
    <w:rsid w:val="00E902BA"/>
    <w:rsid w:val="00E91240"/>
    <w:rsid w:val="00E9271C"/>
    <w:rsid w:val="00E92B49"/>
    <w:rsid w:val="00E9375E"/>
    <w:rsid w:val="00E94D01"/>
    <w:rsid w:val="00E94E53"/>
    <w:rsid w:val="00E958FA"/>
    <w:rsid w:val="00E9649F"/>
    <w:rsid w:val="00E97009"/>
    <w:rsid w:val="00E97D5F"/>
    <w:rsid w:val="00EA2360"/>
    <w:rsid w:val="00EA274C"/>
    <w:rsid w:val="00EA2ACC"/>
    <w:rsid w:val="00EA3237"/>
    <w:rsid w:val="00EA394B"/>
    <w:rsid w:val="00EA3F72"/>
    <w:rsid w:val="00EA4AB7"/>
    <w:rsid w:val="00EA6AEC"/>
    <w:rsid w:val="00EA6C93"/>
    <w:rsid w:val="00EA6FDE"/>
    <w:rsid w:val="00EB0DEC"/>
    <w:rsid w:val="00EB1216"/>
    <w:rsid w:val="00EB16AC"/>
    <w:rsid w:val="00EB2650"/>
    <w:rsid w:val="00EB2ACF"/>
    <w:rsid w:val="00EB2DC1"/>
    <w:rsid w:val="00EB4D46"/>
    <w:rsid w:val="00EB6A65"/>
    <w:rsid w:val="00EB6B25"/>
    <w:rsid w:val="00EC0CA3"/>
    <w:rsid w:val="00EC1659"/>
    <w:rsid w:val="00EC20FC"/>
    <w:rsid w:val="00EC21E8"/>
    <w:rsid w:val="00EC2E5B"/>
    <w:rsid w:val="00EC3469"/>
    <w:rsid w:val="00EC35D8"/>
    <w:rsid w:val="00EC36D7"/>
    <w:rsid w:val="00EC38F3"/>
    <w:rsid w:val="00EC3B09"/>
    <w:rsid w:val="00EC501D"/>
    <w:rsid w:val="00EC58F7"/>
    <w:rsid w:val="00EC5BF2"/>
    <w:rsid w:val="00EC6827"/>
    <w:rsid w:val="00EC6C08"/>
    <w:rsid w:val="00EC6DEA"/>
    <w:rsid w:val="00EC7210"/>
    <w:rsid w:val="00EC7A93"/>
    <w:rsid w:val="00ED0B32"/>
    <w:rsid w:val="00ED0D87"/>
    <w:rsid w:val="00ED1811"/>
    <w:rsid w:val="00ED19D8"/>
    <w:rsid w:val="00ED414F"/>
    <w:rsid w:val="00ED4C32"/>
    <w:rsid w:val="00ED4E35"/>
    <w:rsid w:val="00ED54DF"/>
    <w:rsid w:val="00ED5EE5"/>
    <w:rsid w:val="00ED783B"/>
    <w:rsid w:val="00EE10ED"/>
    <w:rsid w:val="00EE11B1"/>
    <w:rsid w:val="00EE19CF"/>
    <w:rsid w:val="00EE22AD"/>
    <w:rsid w:val="00EE2936"/>
    <w:rsid w:val="00EE3829"/>
    <w:rsid w:val="00EE4614"/>
    <w:rsid w:val="00EE4AC4"/>
    <w:rsid w:val="00EE4E53"/>
    <w:rsid w:val="00EE567F"/>
    <w:rsid w:val="00EE62B5"/>
    <w:rsid w:val="00EF0349"/>
    <w:rsid w:val="00EF05E5"/>
    <w:rsid w:val="00EF0936"/>
    <w:rsid w:val="00EF115D"/>
    <w:rsid w:val="00EF1578"/>
    <w:rsid w:val="00EF2164"/>
    <w:rsid w:val="00EF5478"/>
    <w:rsid w:val="00EF57EA"/>
    <w:rsid w:val="00EF7FC3"/>
    <w:rsid w:val="00F01037"/>
    <w:rsid w:val="00F01317"/>
    <w:rsid w:val="00F0157F"/>
    <w:rsid w:val="00F01B99"/>
    <w:rsid w:val="00F02930"/>
    <w:rsid w:val="00F03141"/>
    <w:rsid w:val="00F03C7E"/>
    <w:rsid w:val="00F03E25"/>
    <w:rsid w:val="00F04ACD"/>
    <w:rsid w:val="00F04CD0"/>
    <w:rsid w:val="00F054CA"/>
    <w:rsid w:val="00F05BCD"/>
    <w:rsid w:val="00F06B73"/>
    <w:rsid w:val="00F070C8"/>
    <w:rsid w:val="00F071B5"/>
    <w:rsid w:val="00F126E1"/>
    <w:rsid w:val="00F1292D"/>
    <w:rsid w:val="00F129A9"/>
    <w:rsid w:val="00F12CD8"/>
    <w:rsid w:val="00F13F6D"/>
    <w:rsid w:val="00F14EAA"/>
    <w:rsid w:val="00F151C0"/>
    <w:rsid w:val="00F15D12"/>
    <w:rsid w:val="00F15EFD"/>
    <w:rsid w:val="00F16348"/>
    <w:rsid w:val="00F16544"/>
    <w:rsid w:val="00F1709D"/>
    <w:rsid w:val="00F17434"/>
    <w:rsid w:val="00F206B2"/>
    <w:rsid w:val="00F20B29"/>
    <w:rsid w:val="00F21584"/>
    <w:rsid w:val="00F21863"/>
    <w:rsid w:val="00F21F19"/>
    <w:rsid w:val="00F23A3E"/>
    <w:rsid w:val="00F23FCE"/>
    <w:rsid w:val="00F240E4"/>
    <w:rsid w:val="00F2457C"/>
    <w:rsid w:val="00F252AA"/>
    <w:rsid w:val="00F25378"/>
    <w:rsid w:val="00F2570F"/>
    <w:rsid w:val="00F25731"/>
    <w:rsid w:val="00F259EC"/>
    <w:rsid w:val="00F272C8"/>
    <w:rsid w:val="00F273F2"/>
    <w:rsid w:val="00F30548"/>
    <w:rsid w:val="00F3177D"/>
    <w:rsid w:val="00F31875"/>
    <w:rsid w:val="00F32427"/>
    <w:rsid w:val="00F32A31"/>
    <w:rsid w:val="00F32C90"/>
    <w:rsid w:val="00F32F84"/>
    <w:rsid w:val="00F33D81"/>
    <w:rsid w:val="00F342DD"/>
    <w:rsid w:val="00F34515"/>
    <w:rsid w:val="00F349A2"/>
    <w:rsid w:val="00F34CDC"/>
    <w:rsid w:val="00F34FB3"/>
    <w:rsid w:val="00F37043"/>
    <w:rsid w:val="00F37772"/>
    <w:rsid w:val="00F37C31"/>
    <w:rsid w:val="00F37CCD"/>
    <w:rsid w:val="00F4081E"/>
    <w:rsid w:val="00F40CFD"/>
    <w:rsid w:val="00F4160D"/>
    <w:rsid w:val="00F4196F"/>
    <w:rsid w:val="00F42860"/>
    <w:rsid w:val="00F4333B"/>
    <w:rsid w:val="00F44B53"/>
    <w:rsid w:val="00F4502D"/>
    <w:rsid w:val="00F4611B"/>
    <w:rsid w:val="00F46490"/>
    <w:rsid w:val="00F46A8E"/>
    <w:rsid w:val="00F47483"/>
    <w:rsid w:val="00F47C6C"/>
    <w:rsid w:val="00F5051D"/>
    <w:rsid w:val="00F51B71"/>
    <w:rsid w:val="00F52BA1"/>
    <w:rsid w:val="00F52CB0"/>
    <w:rsid w:val="00F53274"/>
    <w:rsid w:val="00F53AFF"/>
    <w:rsid w:val="00F54449"/>
    <w:rsid w:val="00F55378"/>
    <w:rsid w:val="00F570D3"/>
    <w:rsid w:val="00F57F81"/>
    <w:rsid w:val="00F6176C"/>
    <w:rsid w:val="00F61824"/>
    <w:rsid w:val="00F61B08"/>
    <w:rsid w:val="00F630B5"/>
    <w:rsid w:val="00F631DF"/>
    <w:rsid w:val="00F6342D"/>
    <w:rsid w:val="00F63A1F"/>
    <w:rsid w:val="00F65602"/>
    <w:rsid w:val="00F65A2F"/>
    <w:rsid w:val="00F65B6C"/>
    <w:rsid w:val="00F65E87"/>
    <w:rsid w:val="00F669F4"/>
    <w:rsid w:val="00F67345"/>
    <w:rsid w:val="00F70D19"/>
    <w:rsid w:val="00F71966"/>
    <w:rsid w:val="00F71994"/>
    <w:rsid w:val="00F735E4"/>
    <w:rsid w:val="00F73986"/>
    <w:rsid w:val="00F74E18"/>
    <w:rsid w:val="00F759B4"/>
    <w:rsid w:val="00F77954"/>
    <w:rsid w:val="00F77B6D"/>
    <w:rsid w:val="00F80A14"/>
    <w:rsid w:val="00F8114F"/>
    <w:rsid w:val="00F81350"/>
    <w:rsid w:val="00F8163F"/>
    <w:rsid w:val="00F821DB"/>
    <w:rsid w:val="00F8264A"/>
    <w:rsid w:val="00F840C9"/>
    <w:rsid w:val="00F84A0A"/>
    <w:rsid w:val="00F84FF3"/>
    <w:rsid w:val="00F86205"/>
    <w:rsid w:val="00F866B4"/>
    <w:rsid w:val="00F87492"/>
    <w:rsid w:val="00F879E9"/>
    <w:rsid w:val="00F87DF8"/>
    <w:rsid w:val="00F90689"/>
    <w:rsid w:val="00F936B7"/>
    <w:rsid w:val="00F937D7"/>
    <w:rsid w:val="00F941D6"/>
    <w:rsid w:val="00F94AE6"/>
    <w:rsid w:val="00F957D3"/>
    <w:rsid w:val="00F9601B"/>
    <w:rsid w:val="00F9608E"/>
    <w:rsid w:val="00F961EC"/>
    <w:rsid w:val="00F97FAF"/>
    <w:rsid w:val="00FA05E5"/>
    <w:rsid w:val="00FA0FE7"/>
    <w:rsid w:val="00FA1B9F"/>
    <w:rsid w:val="00FA1D89"/>
    <w:rsid w:val="00FA318D"/>
    <w:rsid w:val="00FA34C4"/>
    <w:rsid w:val="00FA3C9F"/>
    <w:rsid w:val="00FA5199"/>
    <w:rsid w:val="00FA783A"/>
    <w:rsid w:val="00FA78A3"/>
    <w:rsid w:val="00FA79A6"/>
    <w:rsid w:val="00FA7C42"/>
    <w:rsid w:val="00FA7CBC"/>
    <w:rsid w:val="00FB01AB"/>
    <w:rsid w:val="00FB0836"/>
    <w:rsid w:val="00FB1692"/>
    <w:rsid w:val="00FB256C"/>
    <w:rsid w:val="00FB2F62"/>
    <w:rsid w:val="00FB3037"/>
    <w:rsid w:val="00FB307C"/>
    <w:rsid w:val="00FB3650"/>
    <w:rsid w:val="00FB48A0"/>
    <w:rsid w:val="00FB6048"/>
    <w:rsid w:val="00FB62A5"/>
    <w:rsid w:val="00FC1346"/>
    <w:rsid w:val="00FC1B12"/>
    <w:rsid w:val="00FC1FF6"/>
    <w:rsid w:val="00FC431C"/>
    <w:rsid w:val="00FC4682"/>
    <w:rsid w:val="00FC51FD"/>
    <w:rsid w:val="00FC6D94"/>
    <w:rsid w:val="00FC6FF0"/>
    <w:rsid w:val="00FC7735"/>
    <w:rsid w:val="00FD14CB"/>
    <w:rsid w:val="00FD1A61"/>
    <w:rsid w:val="00FD2196"/>
    <w:rsid w:val="00FD2B06"/>
    <w:rsid w:val="00FD50A6"/>
    <w:rsid w:val="00FD5285"/>
    <w:rsid w:val="00FD52D3"/>
    <w:rsid w:val="00FD5BF6"/>
    <w:rsid w:val="00FD5EC7"/>
    <w:rsid w:val="00FD5FD9"/>
    <w:rsid w:val="00FD6378"/>
    <w:rsid w:val="00FD687E"/>
    <w:rsid w:val="00FD6EDB"/>
    <w:rsid w:val="00FD7841"/>
    <w:rsid w:val="00FE132B"/>
    <w:rsid w:val="00FE27EF"/>
    <w:rsid w:val="00FE3393"/>
    <w:rsid w:val="00FE4942"/>
    <w:rsid w:val="00FE5196"/>
    <w:rsid w:val="00FE53FD"/>
    <w:rsid w:val="00FE57F2"/>
    <w:rsid w:val="00FE5B90"/>
    <w:rsid w:val="00FE79AE"/>
    <w:rsid w:val="00FE7BE0"/>
    <w:rsid w:val="00FF0702"/>
    <w:rsid w:val="00FF0B59"/>
    <w:rsid w:val="00FF1202"/>
    <w:rsid w:val="00FF22E3"/>
    <w:rsid w:val="00FF280A"/>
    <w:rsid w:val="00FF41AA"/>
    <w:rsid w:val="00FF47DD"/>
    <w:rsid w:val="00FF5184"/>
    <w:rsid w:val="00FF59D5"/>
    <w:rsid w:val="00FF5AA9"/>
    <w:rsid w:val="00FF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9CE8A9"/>
  <w15:chartTrackingRefBased/>
  <w15:docId w15:val="{3DE10B3D-08D7-483F-87E4-21855BA4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323FC"/>
    <w:pPr>
      <w:spacing w:line="312" w:lineRule="auto"/>
    </w:pPr>
    <w:rPr>
      <w:rFonts w:ascii="Arial" w:hAnsi="Arial"/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qFormat/>
    <w:rsid w:val="00DC4588"/>
    <w:pPr>
      <w:keepNext/>
      <w:spacing w:after="120" w:line="264" w:lineRule="auto"/>
      <w:contextualSpacing/>
      <w:outlineLvl w:val="0"/>
    </w:pPr>
    <w:rPr>
      <w:rFonts w:cs="Arial"/>
      <w:bCs/>
      <w:color w:val="0086CB"/>
      <w:kern w:val="32"/>
      <w:sz w:val="52"/>
      <w:szCs w:val="32"/>
    </w:rPr>
  </w:style>
  <w:style w:type="paragraph" w:styleId="berschrift2">
    <w:name w:val="heading 2"/>
    <w:basedOn w:val="Standard"/>
    <w:next w:val="Standard"/>
    <w:qFormat/>
    <w:rsid w:val="00DC4588"/>
    <w:pPr>
      <w:keepNext/>
      <w:spacing w:after="120" w:line="264" w:lineRule="auto"/>
      <w:contextualSpacing/>
      <w:outlineLvl w:val="1"/>
    </w:pPr>
    <w:rPr>
      <w:rFonts w:cs="Arial"/>
      <w:bCs/>
      <w:iCs/>
      <w:color w:val="0086CB"/>
      <w:sz w:val="40"/>
      <w:szCs w:val="28"/>
    </w:rPr>
  </w:style>
  <w:style w:type="paragraph" w:styleId="berschrift3">
    <w:name w:val="heading 3"/>
    <w:basedOn w:val="Standard"/>
    <w:next w:val="Standard"/>
    <w:qFormat/>
    <w:rsid w:val="00DC4588"/>
    <w:pPr>
      <w:keepNext/>
      <w:spacing w:after="120" w:line="264" w:lineRule="auto"/>
      <w:contextualSpacing/>
      <w:outlineLvl w:val="2"/>
    </w:pPr>
    <w:rPr>
      <w:rFonts w:cs="Arial"/>
      <w:b/>
      <w:bCs/>
      <w:color w:val="0086CB"/>
      <w:sz w:val="26"/>
      <w:szCs w:val="26"/>
    </w:rPr>
  </w:style>
  <w:style w:type="paragraph" w:styleId="berschrift4">
    <w:name w:val="heading 4"/>
    <w:basedOn w:val="Standard"/>
    <w:next w:val="Standard"/>
    <w:qFormat/>
    <w:rsid w:val="00792E70"/>
    <w:pPr>
      <w:keepNext/>
      <w:spacing w:after="60"/>
      <w:contextualSpacing/>
      <w:outlineLvl w:val="3"/>
    </w:pPr>
    <w:rPr>
      <w:b/>
      <w:bCs/>
      <w:szCs w:val="28"/>
      <w:lang w:val="de-AT"/>
    </w:rPr>
  </w:style>
  <w:style w:type="paragraph" w:styleId="berschrift5">
    <w:name w:val="heading 5"/>
    <w:basedOn w:val="Standard"/>
    <w:next w:val="Standard"/>
    <w:qFormat/>
    <w:rsid w:val="00792E70"/>
    <w:pPr>
      <w:spacing w:after="60"/>
      <w:contextualSpacing/>
      <w:outlineLvl w:val="4"/>
    </w:pPr>
    <w:rPr>
      <w:bCs/>
      <w:iCs/>
      <w:szCs w:val="26"/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Aufzhlungen1">
    <w:name w:val="Formatvorlage Aufzählungen 1"/>
    <w:basedOn w:val="Standard"/>
    <w:rsid w:val="002B4A4F"/>
    <w:pPr>
      <w:numPr>
        <w:numId w:val="1"/>
      </w:numPr>
    </w:pPr>
    <w:rPr>
      <w:lang w:val="de-AT"/>
    </w:rPr>
  </w:style>
  <w:style w:type="paragraph" w:styleId="Fuzeile">
    <w:name w:val="footer"/>
    <w:basedOn w:val="Standard"/>
    <w:rsid w:val="007323FC"/>
    <w:pPr>
      <w:tabs>
        <w:tab w:val="center" w:pos="4536"/>
        <w:tab w:val="right" w:pos="9072"/>
      </w:tabs>
    </w:pPr>
    <w:rPr>
      <w:sz w:val="18"/>
    </w:rPr>
  </w:style>
  <w:style w:type="paragraph" w:customStyle="1" w:styleId="Anmerkungen-bittelschen">
    <w:name w:val="Anmerkungen - bitte löschen!"/>
    <w:basedOn w:val="Standard"/>
    <w:next w:val="Standard"/>
    <w:rsid w:val="00B03E99"/>
    <w:rPr>
      <w:color w:val="626B71"/>
    </w:rPr>
  </w:style>
  <w:style w:type="character" w:styleId="Seitenzahl">
    <w:name w:val="page number"/>
    <w:rsid w:val="00FD5FD9"/>
    <w:rPr>
      <w:rFonts w:ascii="Arial" w:hAnsi="Arial"/>
      <w:sz w:val="18"/>
    </w:rPr>
  </w:style>
  <w:style w:type="character" w:styleId="Hyperlink">
    <w:name w:val="Hyperlink"/>
    <w:rsid w:val="00DF10B0"/>
    <w:rPr>
      <w:rFonts w:ascii="Arial" w:hAnsi="Arial"/>
      <w:color w:val="0086CB"/>
      <w:sz w:val="22"/>
      <w:u w:val="none"/>
    </w:rPr>
  </w:style>
  <w:style w:type="character" w:customStyle="1" w:styleId="BesuchterHyperlink">
    <w:name w:val="BesuchterHyperlink"/>
    <w:rsid w:val="00FD5FD9"/>
    <w:rPr>
      <w:rFonts w:ascii="Arial" w:hAnsi="Arial"/>
      <w:color w:val="626B71"/>
      <w:sz w:val="22"/>
      <w:u w:val="none"/>
    </w:rPr>
  </w:style>
  <w:style w:type="paragraph" w:customStyle="1" w:styleId="FormatvorlageAufzhlungen2">
    <w:name w:val="Formatvorlage Aufzählungen 2"/>
    <w:basedOn w:val="Standard"/>
    <w:rsid w:val="002B4A4F"/>
    <w:pPr>
      <w:numPr>
        <w:ilvl w:val="1"/>
        <w:numId w:val="2"/>
      </w:numPr>
    </w:pPr>
    <w:rPr>
      <w:lang w:val="de-AT"/>
    </w:rPr>
  </w:style>
  <w:style w:type="paragraph" w:customStyle="1" w:styleId="FormatvorlageAufzhlungen3">
    <w:name w:val="Formatvorlage Aufzählungen 3"/>
    <w:basedOn w:val="Standard"/>
    <w:rsid w:val="002B4A4F"/>
    <w:pPr>
      <w:numPr>
        <w:ilvl w:val="1"/>
        <w:numId w:val="3"/>
      </w:numPr>
    </w:pPr>
    <w:rPr>
      <w:lang w:val="de-AT"/>
    </w:rPr>
  </w:style>
  <w:style w:type="paragraph" w:customStyle="1" w:styleId="DeckblattTitel1">
    <w:name w:val="Deckblatt Titel 1"/>
    <w:basedOn w:val="Standard"/>
    <w:rsid w:val="00DC4588"/>
    <w:pPr>
      <w:spacing w:after="120" w:line="264" w:lineRule="auto"/>
      <w:contextualSpacing/>
    </w:pPr>
    <w:rPr>
      <w:color w:val="0086CB"/>
      <w:sz w:val="72"/>
      <w:lang w:val="de-AT"/>
    </w:rPr>
  </w:style>
  <w:style w:type="paragraph" w:customStyle="1" w:styleId="DeckblattTitel2">
    <w:name w:val="Deckblatt Titel 2"/>
    <w:basedOn w:val="Standard"/>
    <w:rsid w:val="00DC4588"/>
    <w:pPr>
      <w:spacing w:after="120" w:line="264" w:lineRule="auto"/>
      <w:contextualSpacing/>
    </w:pPr>
    <w:rPr>
      <w:color w:val="0086CB"/>
      <w:sz w:val="52"/>
    </w:rPr>
  </w:style>
  <w:style w:type="paragraph" w:styleId="Kopfzeile">
    <w:name w:val="header"/>
    <w:basedOn w:val="Standard"/>
    <w:link w:val="KopfzeileZchn"/>
    <w:rsid w:val="00695F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695F20"/>
    <w:rPr>
      <w:rFonts w:ascii="Arial" w:hAnsi="Arial"/>
      <w:sz w:val="22"/>
      <w:szCs w:val="22"/>
      <w:lang w:val="de-DE" w:eastAsia="de-DE"/>
    </w:rPr>
  </w:style>
  <w:style w:type="character" w:styleId="Fett">
    <w:name w:val="Strong"/>
    <w:basedOn w:val="Absatz-Standardschriftart"/>
    <w:qFormat/>
    <w:rsid w:val="00AE118E"/>
    <w:rPr>
      <w:b/>
      <w:bCs/>
    </w:rPr>
  </w:style>
  <w:style w:type="character" w:styleId="Hervorhebung">
    <w:name w:val="Emphasis"/>
    <w:basedOn w:val="Absatz-Standardschriftart"/>
    <w:qFormat/>
    <w:rsid w:val="00AE118E"/>
    <w:rPr>
      <w:i/>
      <w:iCs/>
    </w:rPr>
  </w:style>
  <w:style w:type="paragraph" w:customStyle="1" w:styleId="Default">
    <w:name w:val="Default"/>
    <w:rsid w:val="0010469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itel">
    <w:name w:val="Title"/>
    <w:basedOn w:val="Standard"/>
    <w:next w:val="Standard"/>
    <w:link w:val="TitelZchn"/>
    <w:qFormat/>
    <w:rsid w:val="0016436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16436E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de-D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461D4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rsid w:val="008842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li\Google%20Drive\FH_Technikum_Informatik_Google_Drive\7.%20Semester\Fuehrung_von_VMI_Teams\Fallstudie\Vorlage_Deckblatt%20mit%20Folgeblatt_MSE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B027F-6B65-4D59-9AD0-66C582DAA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Vorlage_Deckblatt mit Folgeblatt_MSE</Template>
  <TotalTime>0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Fallstudie_Gram_se19m010</vt:lpstr>
    </vt:vector>
  </TitlesOfParts>
  <Company>Technikum Wien</Company>
  <LinksUpToDate>false</LinksUpToDate>
  <CharactersWithSpaces>2048</CharactersWithSpaces>
  <SharedDoc>false</SharedDoc>
  <HLinks>
    <vt:vector size="6" baseType="variant">
      <vt:variant>
        <vt:i4>1835018</vt:i4>
      </vt:variant>
      <vt:variant>
        <vt:i4>0</vt:i4>
      </vt:variant>
      <vt:variant>
        <vt:i4>0</vt:i4>
      </vt:variant>
      <vt:variant>
        <vt:i4>5</vt:i4>
      </vt:variant>
      <vt:variant>
        <vt:lpwstr>http://www.technikum-wien.at/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Fallstudie_Gram_se19m010</dc:title>
  <dc:subject/>
  <dc:creator>Uli</dc:creator>
  <cp:keywords/>
  <cp:lastModifiedBy>Uli</cp:lastModifiedBy>
  <cp:revision>570</cp:revision>
  <cp:lastPrinted>2019-12-27T12:00:00Z</cp:lastPrinted>
  <dcterms:created xsi:type="dcterms:W3CDTF">2019-12-20T17:52:00Z</dcterms:created>
  <dcterms:modified xsi:type="dcterms:W3CDTF">2020-03-07T15:48:00Z</dcterms:modified>
</cp:coreProperties>
</file>